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13AE253E" w14:textId="77777777" w:rsidR="004A2286" w:rsidRPr="002C0DEE" w:rsidRDefault="00F02C15" w:rsidP="00246F7D">
          <w:pPr>
            <w:pStyle w:val="List"/>
          </w:pPr>
          <w:r w:rsidRPr="002C0DEE">
            <w:rPr>
              <w:noProof/>
              <w:lang w:eastAsia="de-CH"/>
            </w:rPr>
            <mc:AlternateContent>
              <mc:Choice Requires="wps">
                <w:drawing>
                  <wp:anchor distT="0" distB="0" distL="114300" distR="114300" simplePos="0" relativeHeight="251719680" behindDoc="0" locked="0" layoutInCell="1" allowOverlap="1" wp14:anchorId="265ECE49" wp14:editId="1E1C932C">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14:paraId="6D67E590" w14:textId="661943E1" w:rsidR="004A2286" w:rsidRDefault="002C0DEE" w:rsidP="008D44C8">
                                <w:pPr>
                                  <w:pStyle w:val="TitelTitelseite"/>
                                </w:pPr>
                                <w:r>
                                  <w:t>MattiaG</w:t>
                                </w:r>
                              </w:p>
                              <w:p w14:paraId="45DEABBD" w14:textId="0DE7ACFE"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531922">
                                  <w:rPr>
                                    <w:sz w:val="32"/>
                                    <w:szCs w:val="32"/>
                                  </w:rPr>
                                  <w:t>Mattia Gisiger</w:t>
                                </w:r>
                                <w:r w:rsidR="00F02C15">
                                  <w:rPr>
                                    <w:sz w:val="32"/>
                                    <w:szCs w:val="32"/>
                                  </w:rPr>
                                  <w:tab/>
                                </w:r>
                              </w:p>
                              <w:p w14:paraId="0A6F5731" w14:textId="0B08A405" w:rsidR="004A2286" w:rsidRPr="00F02C15" w:rsidRDefault="00F02C15" w:rsidP="00F02C15">
                                <w:pPr>
                                  <w:pStyle w:val="UntertitelTitelseite"/>
                                  <w:tabs>
                                    <w:tab w:val="left" w:pos="1560"/>
                                  </w:tabs>
                                  <w:rPr>
                                    <w:sz w:val="32"/>
                                    <w:szCs w:val="32"/>
                                  </w:rPr>
                                </w:pPr>
                                <w:r w:rsidRPr="00F02C15">
                                  <w:rPr>
                                    <w:sz w:val="32"/>
                                    <w:szCs w:val="32"/>
                                  </w:rPr>
                                  <w:t>Betreuer:</w:t>
                                </w:r>
                                <w:r w:rsidR="00531922">
                                  <w:rPr>
                                    <w:sz w:val="32"/>
                                    <w:szCs w:val="32"/>
                                  </w:rPr>
                                  <w:t xml:space="preserve"> Ivan Cammarota</w:t>
                                </w:r>
                              </w:p>
                              <w:p w14:paraId="6C70AAFF" w14:textId="351644A9" w:rsidR="00F02C15" w:rsidRPr="00F02C15" w:rsidRDefault="00F02C15" w:rsidP="00F02C15">
                                <w:pPr>
                                  <w:pStyle w:val="UntertitelTitelseite"/>
                                  <w:tabs>
                                    <w:tab w:val="left" w:pos="1560"/>
                                  </w:tabs>
                                  <w:rPr>
                                    <w:sz w:val="32"/>
                                    <w:szCs w:val="32"/>
                                  </w:rPr>
                                </w:pPr>
                                <w:r w:rsidRPr="00F02C15">
                                  <w:rPr>
                                    <w:sz w:val="32"/>
                                    <w:szCs w:val="32"/>
                                  </w:rPr>
                                  <w:t xml:space="preserve">Datum: </w:t>
                                </w:r>
                                <w:r w:rsidR="00204DAB">
                                  <w:rPr>
                                    <w:sz w:val="32"/>
                                    <w:szCs w:val="32"/>
                                  </w:rPr>
                                  <w:t>11.03.2022</w:t>
                                </w:r>
                                <w:r>
                                  <w:rPr>
                                    <w:sz w:val="32"/>
                                    <w:szCs w:val="32"/>
                                  </w:rPr>
                                  <w:tab/>
                                </w:r>
                              </w:p>
                              <w:p w14:paraId="395CDB51" w14:textId="77777777" w:rsidR="00F02C15" w:rsidRPr="00F02C15" w:rsidRDefault="00F02C15" w:rsidP="00F02C15">
                                <w:pPr>
                                  <w:pStyle w:val="UntertitelTitelseite"/>
                                  <w:tabs>
                                    <w:tab w:val="left" w:pos="1560"/>
                                  </w:tabs>
                                  <w:rPr>
                                    <w:sz w:val="32"/>
                                    <w:szCs w:val="32"/>
                                  </w:rPr>
                                </w:pPr>
                              </w:p>
                              <w:p w14:paraId="3A5694CF"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5ECE49"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14:paraId="6D67E590" w14:textId="661943E1" w:rsidR="004A2286" w:rsidRDefault="002C0DEE" w:rsidP="008D44C8">
                          <w:pPr>
                            <w:pStyle w:val="TitelTitelseite"/>
                          </w:pPr>
                          <w:r>
                            <w:t>MattiaG</w:t>
                          </w:r>
                        </w:p>
                        <w:p w14:paraId="45DEABBD" w14:textId="0DE7ACFE"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531922">
                            <w:rPr>
                              <w:sz w:val="32"/>
                              <w:szCs w:val="32"/>
                            </w:rPr>
                            <w:t>Mattia Gisiger</w:t>
                          </w:r>
                          <w:r w:rsidR="00F02C15">
                            <w:rPr>
                              <w:sz w:val="32"/>
                              <w:szCs w:val="32"/>
                            </w:rPr>
                            <w:tab/>
                          </w:r>
                        </w:p>
                        <w:p w14:paraId="0A6F5731" w14:textId="0B08A405" w:rsidR="004A2286" w:rsidRPr="00F02C15" w:rsidRDefault="00F02C15" w:rsidP="00F02C15">
                          <w:pPr>
                            <w:pStyle w:val="UntertitelTitelseite"/>
                            <w:tabs>
                              <w:tab w:val="left" w:pos="1560"/>
                            </w:tabs>
                            <w:rPr>
                              <w:sz w:val="32"/>
                              <w:szCs w:val="32"/>
                            </w:rPr>
                          </w:pPr>
                          <w:r w:rsidRPr="00F02C15">
                            <w:rPr>
                              <w:sz w:val="32"/>
                              <w:szCs w:val="32"/>
                            </w:rPr>
                            <w:t>Betreuer:</w:t>
                          </w:r>
                          <w:r w:rsidR="00531922">
                            <w:rPr>
                              <w:sz w:val="32"/>
                              <w:szCs w:val="32"/>
                            </w:rPr>
                            <w:t xml:space="preserve"> Ivan Cammarota</w:t>
                          </w:r>
                        </w:p>
                        <w:p w14:paraId="6C70AAFF" w14:textId="351644A9" w:rsidR="00F02C15" w:rsidRPr="00F02C15" w:rsidRDefault="00F02C15" w:rsidP="00F02C15">
                          <w:pPr>
                            <w:pStyle w:val="UntertitelTitelseite"/>
                            <w:tabs>
                              <w:tab w:val="left" w:pos="1560"/>
                            </w:tabs>
                            <w:rPr>
                              <w:sz w:val="32"/>
                              <w:szCs w:val="32"/>
                            </w:rPr>
                          </w:pPr>
                          <w:r w:rsidRPr="00F02C15">
                            <w:rPr>
                              <w:sz w:val="32"/>
                              <w:szCs w:val="32"/>
                            </w:rPr>
                            <w:t xml:space="preserve">Datum: </w:t>
                          </w:r>
                          <w:r w:rsidR="00204DAB">
                            <w:rPr>
                              <w:sz w:val="32"/>
                              <w:szCs w:val="32"/>
                            </w:rPr>
                            <w:t>11.03.2022</w:t>
                          </w:r>
                          <w:r>
                            <w:rPr>
                              <w:sz w:val="32"/>
                              <w:szCs w:val="32"/>
                            </w:rPr>
                            <w:tab/>
                          </w:r>
                        </w:p>
                        <w:p w14:paraId="395CDB51" w14:textId="77777777" w:rsidR="00F02C15" w:rsidRPr="00F02C15" w:rsidRDefault="00F02C15" w:rsidP="00F02C15">
                          <w:pPr>
                            <w:pStyle w:val="UntertitelTitelseite"/>
                            <w:tabs>
                              <w:tab w:val="left" w:pos="1560"/>
                            </w:tabs>
                            <w:rPr>
                              <w:sz w:val="32"/>
                              <w:szCs w:val="32"/>
                            </w:rPr>
                          </w:pPr>
                        </w:p>
                        <w:p w14:paraId="3A5694CF"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2C0DEE">
            <w:rPr>
              <w:noProof/>
              <w:lang w:eastAsia="de-CH"/>
            </w:rPr>
            <w:drawing>
              <wp:anchor distT="0" distB="0" distL="114300" distR="114300" simplePos="0" relativeHeight="251718656" behindDoc="1" locked="0" layoutInCell="1" allowOverlap="1" wp14:anchorId="4946D1DB" wp14:editId="3CED945A">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DEE">
            <w:rPr>
              <w:noProof/>
              <w:lang w:eastAsia="de-CH"/>
            </w:rPr>
            <w:drawing>
              <wp:anchor distT="0" distB="0" distL="114300" distR="114300" simplePos="0" relativeHeight="251720704" behindDoc="0" locked="0" layoutInCell="1" allowOverlap="1" wp14:anchorId="016119B7" wp14:editId="05242CDE">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2C0DEE">
            <w:rPr>
              <w:noProof/>
              <w:lang w:eastAsia="de-CH"/>
            </w:rPr>
            <mc:AlternateContent>
              <mc:Choice Requires="wps">
                <w:drawing>
                  <wp:anchor distT="0" distB="0" distL="114300" distR="114300" simplePos="0" relativeHeight="251716608" behindDoc="0" locked="0" layoutInCell="1" allowOverlap="1" wp14:anchorId="57D9FAA5" wp14:editId="6071618A">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09E52"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2C0DEE">
            <w:rPr>
              <w:noProof/>
              <w:lang w:eastAsia="de-CH"/>
            </w:rPr>
            <w:drawing>
              <wp:anchor distT="0" distB="0" distL="114300" distR="114300" simplePos="0" relativeHeight="251717632" behindDoc="0" locked="0" layoutInCell="1" allowOverlap="1" wp14:anchorId="78B7E4AA" wp14:editId="41CC3F6D">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2C0DEE">
            <w:rPr>
              <w:lang w:val="de-DE"/>
            </w:rPr>
            <w:br w:type="page"/>
          </w:r>
        </w:p>
      </w:sdtContent>
    </w:sdt>
    <w:bookmarkEnd w:id="0"/>
    <w:p w14:paraId="1AD77F7C" w14:textId="77777777" w:rsidR="00F02C15" w:rsidRPr="002C0DEE" w:rsidRDefault="00F02C15" w:rsidP="00F02C15">
      <w:pPr>
        <w:rPr>
          <w:b/>
          <w:sz w:val="42"/>
          <w:szCs w:val="42"/>
          <w:lang w:val="de-DE"/>
        </w:rPr>
      </w:pPr>
      <w:r w:rsidRPr="002C0DEE">
        <w:rPr>
          <w:b/>
          <w:sz w:val="42"/>
          <w:szCs w:val="42"/>
          <w:lang w:val="de-DE"/>
        </w:rPr>
        <w:lastRenderedPageBreak/>
        <w:t>Inhalt</w:t>
      </w:r>
    </w:p>
    <w:p w14:paraId="58428838" w14:textId="77777777" w:rsidR="00E16F3F" w:rsidRPr="002C0DEE" w:rsidRDefault="00860FD9">
      <w:pPr>
        <w:pStyle w:val="TOC1"/>
        <w:rPr>
          <w:rFonts w:asciiTheme="minorHAnsi" w:eastAsiaTheme="minorEastAsia" w:hAnsiTheme="minorHAnsi"/>
          <w:b w:val="0"/>
          <w:lang w:eastAsia="de-CH"/>
        </w:rPr>
      </w:pPr>
      <w:r w:rsidRPr="002C0DEE">
        <w:rPr>
          <w:bCs/>
          <w:lang w:val="de-DE"/>
        </w:rPr>
        <w:fldChar w:fldCharType="begin"/>
      </w:r>
      <w:r w:rsidRPr="002C0DEE">
        <w:rPr>
          <w:bCs/>
          <w:lang w:val="de-DE"/>
        </w:rPr>
        <w:instrText xml:space="preserve"> TOC \o "1-1" \h \z \u </w:instrText>
      </w:r>
      <w:r w:rsidRPr="002C0DEE">
        <w:rPr>
          <w:bCs/>
          <w:lang w:val="de-DE"/>
        </w:rPr>
        <w:fldChar w:fldCharType="separate"/>
      </w:r>
      <w:hyperlink w:anchor="_Toc76134697" w:history="1">
        <w:r w:rsidR="00E16F3F" w:rsidRPr="002C0DEE">
          <w:rPr>
            <w:rStyle w:val="Hyperlink"/>
          </w:rPr>
          <w:t>1</w:t>
        </w:r>
        <w:r w:rsidR="00E16F3F" w:rsidRPr="002C0DEE">
          <w:rPr>
            <w:rFonts w:asciiTheme="minorHAnsi" w:eastAsiaTheme="minorEastAsia" w:hAnsiTheme="minorHAnsi"/>
            <w:b w:val="0"/>
            <w:lang w:eastAsia="de-CH"/>
          </w:rPr>
          <w:tab/>
        </w:r>
        <w:r w:rsidR="00E16F3F" w:rsidRPr="002C0DEE">
          <w:rPr>
            <w:rStyle w:val="Hyperlink"/>
          </w:rPr>
          <w:t>Abstract (Kurzbeschreibung)</w:t>
        </w:r>
        <w:r w:rsidR="00E16F3F" w:rsidRPr="002C0DEE">
          <w:rPr>
            <w:webHidden/>
          </w:rPr>
          <w:tab/>
        </w:r>
        <w:r w:rsidR="00E16F3F" w:rsidRPr="002C0DEE">
          <w:rPr>
            <w:webHidden/>
          </w:rPr>
          <w:fldChar w:fldCharType="begin"/>
        </w:r>
        <w:r w:rsidR="00E16F3F" w:rsidRPr="002C0DEE">
          <w:rPr>
            <w:webHidden/>
          </w:rPr>
          <w:instrText xml:space="preserve"> PAGEREF _Toc76134697 \h </w:instrText>
        </w:r>
        <w:r w:rsidR="00E16F3F" w:rsidRPr="002C0DEE">
          <w:rPr>
            <w:webHidden/>
          </w:rPr>
        </w:r>
        <w:r w:rsidR="00E16F3F" w:rsidRPr="002C0DEE">
          <w:rPr>
            <w:webHidden/>
          </w:rPr>
          <w:fldChar w:fldCharType="separate"/>
        </w:r>
        <w:r w:rsidR="00E16F3F" w:rsidRPr="002C0DEE">
          <w:rPr>
            <w:webHidden/>
          </w:rPr>
          <w:t>2</w:t>
        </w:r>
        <w:r w:rsidR="00E16F3F" w:rsidRPr="002C0DEE">
          <w:rPr>
            <w:webHidden/>
          </w:rPr>
          <w:fldChar w:fldCharType="end"/>
        </w:r>
      </w:hyperlink>
    </w:p>
    <w:p w14:paraId="0B70B3D3" w14:textId="77777777" w:rsidR="00E16F3F" w:rsidRPr="002C0DEE" w:rsidRDefault="00093B6E">
      <w:pPr>
        <w:pStyle w:val="TOC1"/>
        <w:rPr>
          <w:rFonts w:asciiTheme="minorHAnsi" w:eastAsiaTheme="minorEastAsia" w:hAnsiTheme="minorHAnsi"/>
          <w:b w:val="0"/>
          <w:lang w:eastAsia="de-CH"/>
        </w:rPr>
      </w:pPr>
      <w:hyperlink w:anchor="_Toc76134698" w:history="1">
        <w:r w:rsidR="00E16F3F" w:rsidRPr="002C0DEE">
          <w:rPr>
            <w:rStyle w:val="Hyperlink"/>
          </w:rPr>
          <w:t>2</w:t>
        </w:r>
        <w:r w:rsidR="00E16F3F" w:rsidRPr="002C0DEE">
          <w:rPr>
            <w:rFonts w:asciiTheme="minorHAnsi" w:eastAsiaTheme="minorEastAsia" w:hAnsiTheme="minorHAnsi"/>
            <w:b w:val="0"/>
            <w:lang w:eastAsia="de-CH"/>
          </w:rPr>
          <w:tab/>
        </w:r>
        <w:r w:rsidR="00E16F3F" w:rsidRPr="002C0DEE">
          <w:rPr>
            <w:rStyle w:val="Hyperlink"/>
          </w:rPr>
          <w:t>Lastenheft (Aufgabenstellung)</w:t>
        </w:r>
        <w:r w:rsidR="00E16F3F" w:rsidRPr="002C0DEE">
          <w:rPr>
            <w:webHidden/>
          </w:rPr>
          <w:tab/>
        </w:r>
        <w:r w:rsidR="00E16F3F" w:rsidRPr="002C0DEE">
          <w:rPr>
            <w:webHidden/>
          </w:rPr>
          <w:fldChar w:fldCharType="begin"/>
        </w:r>
        <w:r w:rsidR="00E16F3F" w:rsidRPr="002C0DEE">
          <w:rPr>
            <w:webHidden/>
          </w:rPr>
          <w:instrText xml:space="preserve"> PAGEREF _Toc76134698 \h </w:instrText>
        </w:r>
        <w:r w:rsidR="00E16F3F" w:rsidRPr="002C0DEE">
          <w:rPr>
            <w:webHidden/>
          </w:rPr>
        </w:r>
        <w:r w:rsidR="00E16F3F" w:rsidRPr="002C0DEE">
          <w:rPr>
            <w:webHidden/>
          </w:rPr>
          <w:fldChar w:fldCharType="separate"/>
        </w:r>
        <w:r w:rsidR="00E16F3F" w:rsidRPr="002C0DEE">
          <w:rPr>
            <w:webHidden/>
          </w:rPr>
          <w:t>3</w:t>
        </w:r>
        <w:r w:rsidR="00E16F3F" w:rsidRPr="002C0DEE">
          <w:rPr>
            <w:webHidden/>
          </w:rPr>
          <w:fldChar w:fldCharType="end"/>
        </w:r>
      </w:hyperlink>
    </w:p>
    <w:p w14:paraId="7DAF5335" w14:textId="77777777" w:rsidR="00E16F3F" w:rsidRPr="002C0DEE" w:rsidRDefault="00093B6E">
      <w:pPr>
        <w:pStyle w:val="TOC1"/>
        <w:rPr>
          <w:rFonts w:asciiTheme="minorHAnsi" w:eastAsiaTheme="minorEastAsia" w:hAnsiTheme="minorHAnsi"/>
          <w:b w:val="0"/>
          <w:lang w:eastAsia="de-CH"/>
        </w:rPr>
      </w:pPr>
      <w:hyperlink w:anchor="_Toc76134699" w:history="1">
        <w:r w:rsidR="00E16F3F" w:rsidRPr="002C0DEE">
          <w:rPr>
            <w:rStyle w:val="Hyperlink"/>
          </w:rPr>
          <w:t>3</w:t>
        </w:r>
        <w:r w:rsidR="00E16F3F" w:rsidRPr="002C0DEE">
          <w:rPr>
            <w:rFonts w:asciiTheme="minorHAnsi" w:eastAsiaTheme="minorEastAsia" w:hAnsiTheme="minorHAnsi"/>
            <w:b w:val="0"/>
            <w:lang w:eastAsia="de-CH"/>
          </w:rPr>
          <w:tab/>
        </w:r>
        <w:r w:rsidR="00E16F3F" w:rsidRPr="002C0DEE">
          <w:rPr>
            <w:rStyle w:val="Hyperlink"/>
          </w:rPr>
          <w:t>Zielpublikum</w:t>
        </w:r>
        <w:r w:rsidR="00E16F3F" w:rsidRPr="002C0DEE">
          <w:rPr>
            <w:webHidden/>
          </w:rPr>
          <w:tab/>
        </w:r>
        <w:r w:rsidR="00E16F3F" w:rsidRPr="002C0DEE">
          <w:rPr>
            <w:webHidden/>
          </w:rPr>
          <w:fldChar w:fldCharType="begin"/>
        </w:r>
        <w:r w:rsidR="00E16F3F" w:rsidRPr="002C0DEE">
          <w:rPr>
            <w:webHidden/>
          </w:rPr>
          <w:instrText xml:space="preserve"> PAGEREF _Toc76134699 \h </w:instrText>
        </w:r>
        <w:r w:rsidR="00E16F3F" w:rsidRPr="002C0DEE">
          <w:rPr>
            <w:webHidden/>
          </w:rPr>
        </w:r>
        <w:r w:rsidR="00E16F3F" w:rsidRPr="002C0DEE">
          <w:rPr>
            <w:webHidden/>
          </w:rPr>
          <w:fldChar w:fldCharType="separate"/>
        </w:r>
        <w:r w:rsidR="00E16F3F" w:rsidRPr="002C0DEE">
          <w:rPr>
            <w:webHidden/>
          </w:rPr>
          <w:t>5</w:t>
        </w:r>
        <w:r w:rsidR="00E16F3F" w:rsidRPr="002C0DEE">
          <w:rPr>
            <w:webHidden/>
          </w:rPr>
          <w:fldChar w:fldCharType="end"/>
        </w:r>
      </w:hyperlink>
    </w:p>
    <w:p w14:paraId="4A1802E0" w14:textId="77777777" w:rsidR="00E16F3F" w:rsidRPr="002C0DEE" w:rsidRDefault="00093B6E">
      <w:pPr>
        <w:pStyle w:val="TOC1"/>
        <w:rPr>
          <w:rFonts w:asciiTheme="minorHAnsi" w:eastAsiaTheme="minorEastAsia" w:hAnsiTheme="minorHAnsi"/>
          <w:b w:val="0"/>
          <w:lang w:eastAsia="de-CH"/>
        </w:rPr>
      </w:pPr>
      <w:hyperlink w:anchor="_Toc76134700" w:history="1">
        <w:r w:rsidR="00E16F3F" w:rsidRPr="002C0DEE">
          <w:rPr>
            <w:rStyle w:val="Hyperlink"/>
          </w:rPr>
          <w:t>4</w:t>
        </w:r>
        <w:r w:rsidR="00E16F3F" w:rsidRPr="002C0DEE">
          <w:rPr>
            <w:rFonts w:asciiTheme="minorHAnsi" w:eastAsiaTheme="minorEastAsia" w:hAnsiTheme="minorHAnsi"/>
            <w:b w:val="0"/>
            <w:lang w:eastAsia="de-CH"/>
          </w:rPr>
          <w:tab/>
        </w:r>
        <w:r w:rsidR="00E16F3F" w:rsidRPr="002C0DEE">
          <w:rPr>
            <w:rStyle w:val="Hyperlink"/>
          </w:rPr>
          <w:t>Sitemap</w:t>
        </w:r>
        <w:r w:rsidR="00E16F3F" w:rsidRPr="002C0DEE">
          <w:rPr>
            <w:webHidden/>
          </w:rPr>
          <w:tab/>
        </w:r>
        <w:r w:rsidR="00E16F3F" w:rsidRPr="002C0DEE">
          <w:rPr>
            <w:webHidden/>
          </w:rPr>
          <w:fldChar w:fldCharType="begin"/>
        </w:r>
        <w:r w:rsidR="00E16F3F" w:rsidRPr="002C0DEE">
          <w:rPr>
            <w:webHidden/>
          </w:rPr>
          <w:instrText xml:space="preserve"> PAGEREF _Toc76134700 \h </w:instrText>
        </w:r>
        <w:r w:rsidR="00E16F3F" w:rsidRPr="002C0DEE">
          <w:rPr>
            <w:webHidden/>
          </w:rPr>
        </w:r>
        <w:r w:rsidR="00E16F3F" w:rsidRPr="002C0DEE">
          <w:rPr>
            <w:webHidden/>
          </w:rPr>
          <w:fldChar w:fldCharType="separate"/>
        </w:r>
        <w:r w:rsidR="00E16F3F" w:rsidRPr="002C0DEE">
          <w:rPr>
            <w:webHidden/>
          </w:rPr>
          <w:t>5</w:t>
        </w:r>
        <w:r w:rsidR="00E16F3F" w:rsidRPr="002C0DEE">
          <w:rPr>
            <w:webHidden/>
          </w:rPr>
          <w:fldChar w:fldCharType="end"/>
        </w:r>
      </w:hyperlink>
    </w:p>
    <w:p w14:paraId="16333780" w14:textId="77777777" w:rsidR="00E16F3F" w:rsidRPr="002C0DEE" w:rsidRDefault="00093B6E">
      <w:pPr>
        <w:pStyle w:val="TOC1"/>
        <w:rPr>
          <w:rFonts w:asciiTheme="minorHAnsi" w:eastAsiaTheme="minorEastAsia" w:hAnsiTheme="minorHAnsi"/>
          <w:b w:val="0"/>
          <w:lang w:eastAsia="de-CH"/>
        </w:rPr>
      </w:pPr>
      <w:hyperlink w:anchor="_Toc76134701" w:history="1">
        <w:r w:rsidR="00E16F3F" w:rsidRPr="002C0DEE">
          <w:rPr>
            <w:rStyle w:val="Hyperlink"/>
          </w:rPr>
          <w:t>5</w:t>
        </w:r>
        <w:r w:rsidR="00E16F3F" w:rsidRPr="002C0DEE">
          <w:rPr>
            <w:rFonts w:asciiTheme="minorHAnsi" w:eastAsiaTheme="minorEastAsia" w:hAnsiTheme="minorHAnsi"/>
            <w:b w:val="0"/>
            <w:lang w:eastAsia="de-CH"/>
          </w:rPr>
          <w:tab/>
        </w:r>
        <w:r w:rsidR="00E16F3F" w:rsidRPr="002C0DEE">
          <w:rPr>
            <w:rStyle w:val="Hyperlink"/>
          </w:rPr>
          <w:t>Navigation</w:t>
        </w:r>
        <w:r w:rsidR="00E16F3F" w:rsidRPr="002C0DEE">
          <w:rPr>
            <w:webHidden/>
          </w:rPr>
          <w:tab/>
        </w:r>
        <w:r w:rsidR="00E16F3F" w:rsidRPr="002C0DEE">
          <w:rPr>
            <w:webHidden/>
          </w:rPr>
          <w:fldChar w:fldCharType="begin"/>
        </w:r>
        <w:r w:rsidR="00E16F3F" w:rsidRPr="002C0DEE">
          <w:rPr>
            <w:webHidden/>
          </w:rPr>
          <w:instrText xml:space="preserve"> PAGEREF _Toc76134701 \h </w:instrText>
        </w:r>
        <w:r w:rsidR="00E16F3F" w:rsidRPr="002C0DEE">
          <w:rPr>
            <w:webHidden/>
          </w:rPr>
        </w:r>
        <w:r w:rsidR="00E16F3F" w:rsidRPr="002C0DEE">
          <w:rPr>
            <w:webHidden/>
          </w:rPr>
          <w:fldChar w:fldCharType="separate"/>
        </w:r>
        <w:r w:rsidR="00E16F3F" w:rsidRPr="002C0DEE">
          <w:rPr>
            <w:webHidden/>
          </w:rPr>
          <w:t>6</w:t>
        </w:r>
        <w:r w:rsidR="00E16F3F" w:rsidRPr="002C0DEE">
          <w:rPr>
            <w:webHidden/>
          </w:rPr>
          <w:fldChar w:fldCharType="end"/>
        </w:r>
      </w:hyperlink>
    </w:p>
    <w:p w14:paraId="45E4E119" w14:textId="77777777" w:rsidR="00E16F3F" w:rsidRPr="002C0DEE" w:rsidRDefault="00093B6E">
      <w:pPr>
        <w:pStyle w:val="TOC1"/>
        <w:rPr>
          <w:rFonts w:asciiTheme="minorHAnsi" w:eastAsiaTheme="minorEastAsia" w:hAnsiTheme="minorHAnsi"/>
          <w:b w:val="0"/>
          <w:lang w:eastAsia="de-CH"/>
        </w:rPr>
      </w:pPr>
      <w:hyperlink w:anchor="_Toc76134702" w:history="1">
        <w:r w:rsidR="00E16F3F" w:rsidRPr="002C0DEE">
          <w:rPr>
            <w:rStyle w:val="Hyperlink"/>
          </w:rPr>
          <w:t>6</w:t>
        </w:r>
        <w:r w:rsidR="00E16F3F" w:rsidRPr="002C0DEE">
          <w:rPr>
            <w:rFonts w:asciiTheme="minorHAnsi" w:eastAsiaTheme="minorEastAsia" w:hAnsiTheme="minorHAnsi"/>
            <w:b w:val="0"/>
            <w:lang w:eastAsia="de-CH"/>
          </w:rPr>
          <w:tab/>
        </w:r>
        <w:r w:rsidR="00E16F3F" w:rsidRPr="002C0DEE">
          <w:rPr>
            <w:rStyle w:val="Hyperlink"/>
          </w:rPr>
          <w:t>Farbschema</w:t>
        </w:r>
        <w:r w:rsidR="00E16F3F" w:rsidRPr="002C0DEE">
          <w:rPr>
            <w:webHidden/>
          </w:rPr>
          <w:tab/>
        </w:r>
        <w:r w:rsidR="00E16F3F" w:rsidRPr="002C0DEE">
          <w:rPr>
            <w:webHidden/>
          </w:rPr>
          <w:fldChar w:fldCharType="begin"/>
        </w:r>
        <w:r w:rsidR="00E16F3F" w:rsidRPr="002C0DEE">
          <w:rPr>
            <w:webHidden/>
          </w:rPr>
          <w:instrText xml:space="preserve"> PAGEREF _Toc76134702 \h </w:instrText>
        </w:r>
        <w:r w:rsidR="00E16F3F" w:rsidRPr="002C0DEE">
          <w:rPr>
            <w:webHidden/>
          </w:rPr>
        </w:r>
        <w:r w:rsidR="00E16F3F" w:rsidRPr="002C0DEE">
          <w:rPr>
            <w:webHidden/>
          </w:rPr>
          <w:fldChar w:fldCharType="separate"/>
        </w:r>
        <w:r w:rsidR="00E16F3F" w:rsidRPr="002C0DEE">
          <w:rPr>
            <w:webHidden/>
          </w:rPr>
          <w:t>7</w:t>
        </w:r>
        <w:r w:rsidR="00E16F3F" w:rsidRPr="002C0DEE">
          <w:rPr>
            <w:webHidden/>
          </w:rPr>
          <w:fldChar w:fldCharType="end"/>
        </w:r>
      </w:hyperlink>
    </w:p>
    <w:p w14:paraId="789C4D60" w14:textId="77777777" w:rsidR="00E16F3F" w:rsidRPr="002C0DEE" w:rsidRDefault="00093B6E">
      <w:pPr>
        <w:pStyle w:val="TOC1"/>
        <w:rPr>
          <w:rFonts w:asciiTheme="minorHAnsi" w:eastAsiaTheme="minorEastAsia" w:hAnsiTheme="minorHAnsi"/>
          <w:b w:val="0"/>
          <w:lang w:eastAsia="de-CH"/>
        </w:rPr>
      </w:pPr>
      <w:hyperlink w:anchor="_Toc76134703" w:history="1">
        <w:r w:rsidR="00E16F3F" w:rsidRPr="002C0DEE">
          <w:rPr>
            <w:rStyle w:val="Hyperlink"/>
          </w:rPr>
          <w:t>7</w:t>
        </w:r>
        <w:r w:rsidR="00E16F3F" w:rsidRPr="002C0DEE">
          <w:rPr>
            <w:rFonts w:asciiTheme="minorHAnsi" w:eastAsiaTheme="minorEastAsia" w:hAnsiTheme="minorHAnsi"/>
            <w:b w:val="0"/>
            <w:lang w:eastAsia="de-CH"/>
          </w:rPr>
          <w:tab/>
        </w:r>
        <w:r w:rsidR="00E16F3F" w:rsidRPr="002C0DEE">
          <w:rPr>
            <w:rStyle w:val="Hyperlink"/>
          </w:rPr>
          <w:t>Schriftarten</w:t>
        </w:r>
        <w:r w:rsidR="00E16F3F" w:rsidRPr="002C0DEE">
          <w:rPr>
            <w:webHidden/>
          </w:rPr>
          <w:tab/>
        </w:r>
        <w:r w:rsidR="00E16F3F" w:rsidRPr="002C0DEE">
          <w:rPr>
            <w:webHidden/>
          </w:rPr>
          <w:fldChar w:fldCharType="begin"/>
        </w:r>
        <w:r w:rsidR="00E16F3F" w:rsidRPr="002C0DEE">
          <w:rPr>
            <w:webHidden/>
          </w:rPr>
          <w:instrText xml:space="preserve"> PAGEREF _Toc76134703 \h </w:instrText>
        </w:r>
        <w:r w:rsidR="00E16F3F" w:rsidRPr="002C0DEE">
          <w:rPr>
            <w:webHidden/>
          </w:rPr>
        </w:r>
        <w:r w:rsidR="00E16F3F" w:rsidRPr="002C0DEE">
          <w:rPr>
            <w:webHidden/>
          </w:rPr>
          <w:fldChar w:fldCharType="separate"/>
        </w:r>
        <w:r w:rsidR="00E16F3F" w:rsidRPr="002C0DEE">
          <w:rPr>
            <w:webHidden/>
          </w:rPr>
          <w:t>8</w:t>
        </w:r>
        <w:r w:rsidR="00E16F3F" w:rsidRPr="002C0DEE">
          <w:rPr>
            <w:webHidden/>
          </w:rPr>
          <w:fldChar w:fldCharType="end"/>
        </w:r>
      </w:hyperlink>
    </w:p>
    <w:p w14:paraId="1F515F27" w14:textId="77777777" w:rsidR="00E16F3F" w:rsidRPr="002C0DEE" w:rsidRDefault="00093B6E">
      <w:pPr>
        <w:pStyle w:val="TOC1"/>
        <w:rPr>
          <w:rFonts w:asciiTheme="minorHAnsi" w:eastAsiaTheme="minorEastAsia" w:hAnsiTheme="minorHAnsi"/>
          <w:b w:val="0"/>
          <w:lang w:eastAsia="de-CH"/>
        </w:rPr>
      </w:pPr>
      <w:hyperlink w:anchor="_Toc76134704" w:history="1">
        <w:r w:rsidR="00E16F3F" w:rsidRPr="002C0DEE">
          <w:rPr>
            <w:rStyle w:val="Hyperlink"/>
          </w:rPr>
          <w:t>8</w:t>
        </w:r>
        <w:r w:rsidR="00E16F3F" w:rsidRPr="002C0DEE">
          <w:rPr>
            <w:rFonts w:asciiTheme="minorHAnsi" w:eastAsiaTheme="minorEastAsia" w:hAnsiTheme="minorHAnsi"/>
            <w:b w:val="0"/>
            <w:lang w:eastAsia="de-CH"/>
          </w:rPr>
          <w:tab/>
        </w:r>
        <w:r w:rsidR="00E16F3F" w:rsidRPr="002C0DEE">
          <w:rPr>
            <w:rStyle w:val="Hyperlink"/>
          </w:rPr>
          <w:t>Auswahl der Medienformate</w:t>
        </w:r>
        <w:r w:rsidR="00E16F3F" w:rsidRPr="002C0DEE">
          <w:rPr>
            <w:webHidden/>
          </w:rPr>
          <w:tab/>
        </w:r>
        <w:r w:rsidR="00E16F3F" w:rsidRPr="002C0DEE">
          <w:rPr>
            <w:webHidden/>
          </w:rPr>
          <w:fldChar w:fldCharType="begin"/>
        </w:r>
        <w:r w:rsidR="00E16F3F" w:rsidRPr="002C0DEE">
          <w:rPr>
            <w:webHidden/>
          </w:rPr>
          <w:instrText xml:space="preserve"> PAGEREF _Toc76134704 \h </w:instrText>
        </w:r>
        <w:r w:rsidR="00E16F3F" w:rsidRPr="002C0DEE">
          <w:rPr>
            <w:webHidden/>
          </w:rPr>
        </w:r>
        <w:r w:rsidR="00E16F3F" w:rsidRPr="002C0DEE">
          <w:rPr>
            <w:webHidden/>
          </w:rPr>
          <w:fldChar w:fldCharType="separate"/>
        </w:r>
        <w:r w:rsidR="00E16F3F" w:rsidRPr="002C0DEE">
          <w:rPr>
            <w:webHidden/>
          </w:rPr>
          <w:t>8</w:t>
        </w:r>
        <w:r w:rsidR="00E16F3F" w:rsidRPr="002C0DEE">
          <w:rPr>
            <w:webHidden/>
          </w:rPr>
          <w:fldChar w:fldCharType="end"/>
        </w:r>
      </w:hyperlink>
    </w:p>
    <w:p w14:paraId="0FBC17A3" w14:textId="77777777" w:rsidR="00E16F3F" w:rsidRPr="002C0DEE" w:rsidRDefault="00093B6E">
      <w:pPr>
        <w:pStyle w:val="TOC1"/>
        <w:rPr>
          <w:rFonts w:asciiTheme="minorHAnsi" w:eastAsiaTheme="minorEastAsia" w:hAnsiTheme="minorHAnsi"/>
          <w:b w:val="0"/>
          <w:lang w:eastAsia="de-CH"/>
        </w:rPr>
      </w:pPr>
      <w:hyperlink w:anchor="_Toc76134705" w:history="1">
        <w:r w:rsidR="00E16F3F" w:rsidRPr="002C0DEE">
          <w:rPr>
            <w:rStyle w:val="Hyperlink"/>
          </w:rPr>
          <w:t>9</w:t>
        </w:r>
        <w:r w:rsidR="00E16F3F" w:rsidRPr="002C0DEE">
          <w:rPr>
            <w:rFonts w:asciiTheme="minorHAnsi" w:eastAsiaTheme="minorEastAsia" w:hAnsiTheme="minorHAnsi"/>
            <w:b w:val="0"/>
            <w:lang w:eastAsia="de-CH"/>
          </w:rPr>
          <w:tab/>
        </w:r>
        <w:r w:rsidR="00E16F3F" w:rsidRPr="002C0DEE">
          <w:rPr>
            <w:rStyle w:val="Hyperlink"/>
          </w:rPr>
          <w:t>Testing</w:t>
        </w:r>
        <w:r w:rsidR="00E16F3F" w:rsidRPr="002C0DEE">
          <w:rPr>
            <w:webHidden/>
          </w:rPr>
          <w:tab/>
        </w:r>
        <w:r w:rsidR="00E16F3F" w:rsidRPr="002C0DEE">
          <w:rPr>
            <w:webHidden/>
          </w:rPr>
          <w:fldChar w:fldCharType="begin"/>
        </w:r>
        <w:r w:rsidR="00E16F3F" w:rsidRPr="002C0DEE">
          <w:rPr>
            <w:webHidden/>
          </w:rPr>
          <w:instrText xml:space="preserve"> PAGEREF _Toc76134705 \h </w:instrText>
        </w:r>
        <w:r w:rsidR="00E16F3F" w:rsidRPr="002C0DEE">
          <w:rPr>
            <w:webHidden/>
          </w:rPr>
        </w:r>
        <w:r w:rsidR="00E16F3F" w:rsidRPr="002C0DEE">
          <w:rPr>
            <w:webHidden/>
          </w:rPr>
          <w:fldChar w:fldCharType="separate"/>
        </w:r>
        <w:r w:rsidR="00E16F3F" w:rsidRPr="002C0DEE">
          <w:rPr>
            <w:webHidden/>
          </w:rPr>
          <w:t>9</w:t>
        </w:r>
        <w:r w:rsidR="00E16F3F" w:rsidRPr="002C0DEE">
          <w:rPr>
            <w:webHidden/>
          </w:rPr>
          <w:fldChar w:fldCharType="end"/>
        </w:r>
      </w:hyperlink>
    </w:p>
    <w:p w14:paraId="3DE39218" w14:textId="77777777" w:rsidR="00E16F3F" w:rsidRPr="002C0DEE" w:rsidRDefault="00093B6E">
      <w:pPr>
        <w:pStyle w:val="TOC1"/>
        <w:rPr>
          <w:rFonts w:asciiTheme="minorHAnsi" w:eastAsiaTheme="minorEastAsia" w:hAnsiTheme="minorHAnsi"/>
          <w:b w:val="0"/>
          <w:lang w:eastAsia="de-CH"/>
        </w:rPr>
      </w:pPr>
      <w:hyperlink w:anchor="_Toc76134706" w:history="1">
        <w:r w:rsidR="00E16F3F" w:rsidRPr="002C0DEE">
          <w:rPr>
            <w:rStyle w:val="Hyperlink"/>
          </w:rPr>
          <w:t>10</w:t>
        </w:r>
        <w:r w:rsidR="00E16F3F" w:rsidRPr="002C0DEE">
          <w:rPr>
            <w:rFonts w:asciiTheme="minorHAnsi" w:eastAsiaTheme="minorEastAsia" w:hAnsiTheme="minorHAnsi"/>
            <w:b w:val="0"/>
            <w:lang w:eastAsia="de-CH"/>
          </w:rPr>
          <w:tab/>
        </w:r>
        <w:r w:rsidR="00E16F3F" w:rsidRPr="002C0DEE">
          <w:rPr>
            <w:rStyle w:val="Hyperlink"/>
          </w:rPr>
          <w:t>Fazit</w:t>
        </w:r>
        <w:r w:rsidR="00E16F3F" w:rsidRPr="002C0DEE">
          <w:rPr>
            <w:webHidden/>
          </w:rPr>
          <w:tab/>
        </w:r>
        <w:r w:rsidR="00E16F3F" w:rsidRPr="002C0DEE">
          <w:rPr>
            <w:webHidden/>
          </w:rPr>
          <w:fldChar w:fldCharType="begin"/>
        </w:r>
        <w:r w:rsidR="00E16F3F" w:rsidRPr="002C0DEE">
          <w:rPr>
            <w:webHidden/>
          </w:rPr>
          <w:instrText xml:space="preserve"> PAGEREF _Toc76134706 \h </w:instrText>
        </w:r>
        <w:r w:rsidR="00E16F3F" w:rsidRPr="002C0DEE">
          <w:rPr>
            <w:webHidden/>
          </w:rPr>
        </w:r>
        <w:r w:rsidR="00E16F3F" w:rsidRPr="002C0DEE">
          <w:rPr>
            <w:webHidden/>
          </w:rPr>
          <w:fldChar w:fldCharType="separate"/>
        </w:r>
        <w:r w:rsidR="00E16F3F" w:rsidRPr="002C0DEE">
          <w:rPr>
            <w:webHidden/>
          </w:rPr>
          <w:t>10</w:t>
        </w:r>
        <w:r w:rsidR="00E16F3F" w:rsidRPr="002C0DEE">
          <w:rPr>
            <w:webHidden/>
          </w:rPr>
          <w:fldChar w:fldCharType="end"/>
        </w:r>
      </w:hyperlink>
    </w:p>
    <w:p w14:paraId="5E68804D" w14:textId="77777777" w:rsidR="00F02C15" w:rsidRPr="002C0DEE" w:rsidRDefault="00860FD9">
      <w:pPr>
        <w:spacing w:after="160" w:line="259" w:lineRule="auto"/>
        <w:rPr>
          <w:bCs/>
          <w:lang w:val="de-DE"/>
        </w:rPr>
      </w:pPr>
      <w:r w:rsidRPr="002C0DEE">
        <w:rPr>
          <w:bCs/>
          <w:lang w:val="de-DE"/>
        </w:rPr>
        <w:fldChar w:fldCharType="end"/>
      </w:r>
      <w:r w:rsidR="00F02C15" w:rsidRPr="002C0DEE">
        <w:rPr>
          <w:bCs/>
          <w:lang w:val="de-DE"/>
        </w:rPr>
        <w:br w:type="page"/>
      </w:r>
    </w:p>
    <w:p w14:paraId="6A0F0527" w14:textId="77777777" w:rsidR="00F02C15" w:rsidRPr="002C0DEE" w:rsidRDefault="00F02C15" w:rsidP="00B95377">
      <w:pPr>
        <w:pStyle w:val="Heading1"/>
      </w:pPr>
      <w:bookmarkStart w:id="1" w:name="_Toc291271749"/>
      <w:bookmarkStart w:id="2" w:name="_Toc1388150"/>
      <w:bookmarkStart w:id="3" w:name="_Toc76134697"/>
      <w:r w:rsidRPr="002C0DEE">
        <w:lastRenderedPageBreak/>
        <w:t>Abstract (Kurzbeschreibung)</w:t>
      </w:r>
      <w:bookmarkEnd w:id="1"/>
      <w:bookmarkEnd w:id="2"/>
      <w:bookmarkEnd w:id="3"/>
    </w:p>
    <w:p w14:paraId="524C0C88" w14:textId="7964A89A" w:rsidR="00F02C15" w:rsidRPr="002C0DEE" w:rsidRDefault="00531922" w:rsidP="00F02C15">
      <w:pPr>
        <w:jc w:val="both"/>
      </w:pPr>
      <w:r w:rsidRPr="002C0DEE">
        <w:t xml:space="preserve">Diese Website soll als Portfolio dienen und Informationen über mich enthalten.  </w:t>
      </w:r>
      <w:r w:rsidR="00A630A6" w:rsidRPr="002C0DEE">
        <w:t>Die Website soll modern und simpel sein.</w:t>
      </w:r>
    </w:p>
    <w:p w14:paraId="4A8998E5" w14:textId="77777777" w:rsidR="00F02C15" w:rsidRPr="002C0DEE" w:rsidRDefault="00F02C15" w:rsidP="00F02C15">
      <w:pPr>
        <w:spacing w:after="0"/>
        <w:jc w:val="both"/>
      </w:pPr>
      <w:r w:rsidRPr="002C0DEE">
        <w:br w:type="page"/>
      </w:r>
    </w:p>
    <w:p w14:paraId="1BBB5AB7" w14:textId="77777777" w:rsidR="00F02C15" w:rsidRPr="002C0DEE" w:rsidRDefault="00F02C15" w:rsidP="00B95377">
      <w:pPr>
        <w:pStyle w:val="Heading1"/>
      </w:pPr>
      <w:bookmarkStart w:id="4" w:name="_Toc323036391"/>
      <w:bookmarkStart w:id="5" w:name="_Toc354487897"/>
      <w:bookmarkStart w:id="6" w:name="_Toc1388151"/>
      <w:bookmarkStart w:id="7" w:name="_Toc76134698"/>
      <w:bookmarkStart w:id="8" w:name="_Toc340675988"/>
      <w:r w:rsidRPr="002C0DEE">
        <w:lastRenderedPageBreak/>
        <w:t>Lastenheft (Aufgabenstellung)</w:t>
      </w:r>
      <w:bookmarkEnd w:id="4"/>
      <w:bookmarkEnd w:id="5"/>
      <w:bookmarkEnd w:id="6"/>
      <w:bookmarkEnd w:id="7"/>
    </w:p>
    <w:p w14:paraId="7D93E9EE" w14:textId="77777777" w:rsidR="00F02C15" w:rsidRPr="002C0DEE" w:rsidRDefault="00F02C15" w:rsidP="00F02C15">
      <w:pPr>
        <w:pStyle w:val="Heading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rsidRPr="002C0DEE">
        <w:t>Einführung</w:t>
      </w:r>
      <w:bookmarkEnd w:id="9"/>
      <w:bookmarkEnd w:id="10"/>
      <w:bookmarkEnd w:id="11"/>
      <w:bookmarkEnd w:id="12"/>
    </w:p>
    <w:p w14:paraId="2E824C4B" w14:textId="77777777" w:rsidR="00F02C15" w:rsidRPr="002C0DEE" w:rsidRDefault="00F02C15" w:rsidP="00F02C15">
      <w:pPr>
        <w:jc w:val="both"/>
      </w:pPr>
      <w:r w:rsidRPr="002C0DEE">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14:paraId="57B5A466" w14:textId="77777777" w:rsidR="00F02C15" w:rsidRPr="002C0DEE" w:rsidRDefault="00F02C15" w:rsidP="00F02C15">
      <w:pPr>
        <w:pStyle w:val="Heading2"/>
        <w:keepNext w:val="0"/>
        <w:keepLines w:val="0"/>
        <w:tabs>
          <w:tab w:val="clear" w:pos="851"/>
          <w:tab w:val="clear" w:pos="1134"/>
        </w:tabs>
        <w:spacing w:before="0" w:after="120" w:line="240" w:lineRule="auto"/>
      </w:pPr>
      <w:bookmarkStart w:id="13" w:name="_Toc323036393"/>
      <w:bookmarkStart w:id="14" w:name="_Toc354487899"/>
      <w:bookmarkStart w:id="15" w:name="_Toc291271751"/>
      <w:bookmarkStart w:id="16" w:name="_Toc1388153"/>
      <w:r w:rsidRPr="002C0DEE">
        <w:t>Funktionale Anforderungen</w:t>
      </w:r>
      <w:bookmarkEnd w:id="13"/>
      <w:bookmarkEnd w:id="14"/>
      <w:bookmarkEnd w:id="15"/>
      <w:bookmarkEnd w:id="16"/>
    </w:p>
    <w:p w14:paraId="6E70BE02" w14:textId="77777777" w:rsidR="00F02C15" w:rsidRPr="002C0DEE" w:rsidRDefault="00F02C15" w:rsidP="00B84DD0">
      <w:pPr>
        <w:pStyle w:val="Heading3"/>
      </w:pPr>
      <w:bookmarkStart w:id="17" w:name="_Toc323036394"/>
      <w:bookmarkStart w:id="18" w:name="_Toc354487900"/>
      <w:bookmarkStart w:id="19" w:name="_Toc291271752"/>
      <w:r w:rsidRPr="002C0DEE">
        <w:t>Umfang</w:t>
      </w:r>
      <w:bookmarkEnd w:id="17"/>
      <w:bookmarkEnd w:id="18"/>
      <w:bookmarkEnd w:id="19"/>
      <w:r w:rsidRPr="002C0DEE">
        <w:t xml:space="preserve"> </w:t>
      </w:r>
    </w:p>
    <w:p w14:paraId="76365493" w14:textId="77777777" w:rsidR="00F02C15" w:rsidRPr="002C0DEE" w:rsidRDefault="00F02C15" w:rsidP="00F02C15">
      <w:pPr>
        <w:pStyle w:val="ListParagraph"/>
        <w:numPr>
          <w:ilvl w:val="0"/>
          <w:numId w:val="39"/>
        </w:numPr>
        <w:spacing w:after="200"/>
        <w:jc w:val="both"/>
      </w:pPr>
      <w:r w:rsidRPr="002C0DEE">
        <w:t>Eine dem Zielpublikum entsprechende Webseite</w:t>
      </w:r>
    </w:p>
    <w:p w14:paraId="1D57835D" w14:textId="77777777" w:rsidR="00F02C15" w:rsidRPr="002C0DEE" w:rsidRDefault="00F02C15" w:rsidP="00F02C15">
      <w:pPr>
        <w:pStyle w:val="ListParagraph"/>
        <w:numPr>
          <w:ilvl w:val="0"/>
          <w:numId w:val="39"/>
        </w:numPr>
        <w:spacing w:after="200"/>
        <w:jc w:val="both"/>
      </w:pPr>
      <w:r w:rsidRPr="002C0DEE">
        <w:t>Quellenangaben</w:t>
      </w:r>
      <w:r w:rsidR="00132940" w:rsidRPr="002C0DEE">
        <w:t xml:space="preserve"> müssen vorhanden sein</w:t>
      </w:r>
    </w:p>
    <w:p w14:paraId="41575948" w14:textId="77777777" w:rsidR="00F02C15" w:rsidRPr="002C0DEE" w:rsidRDefault="00F02C15" w:rsidP="00B84DD0">
      <w:pPr>
        <w:pStyle w:val="Heading3"/>
      </w:pPr>
      <w:bookmarkStart w:id="20" w:name="_Toc323036395"/>
      <w:bookmarkStart w:id="21" w:name="_Toc354487901"/>
      <w:bookmarkStart w:id="22" w:name="_Toc291271753"/>
      <w:r w:rsidRPr="002C0DEE">
        <w:t>GUI</w:t>
      </w:r>
      <w:bookmarkEnd w:id="20"/>
      <w:bookmarkEnd w:id="21"/>
      <w:bookmarkEnd w:id="22"/>
    </w:p>
    <w:p w14:paraId="4F08F878" w14:textId="77777777" w:rsidR="00F02C15" w:rsidRPr="002C0DEE" w:rsidRDefault="00F02C15" w:rsidP="00F02C15">
      <w:pPr>
        <w:jc w:val="both"/>
      </w:pPr>
      <w:r w:rsidRPr="002C0DEE">
        <w:t>Für den Benutzer muss eine einfache Benutzerführung erstellt werden. Dazu müssen alle Webseiten des Projektes sinnvoll gegliedert werden, damit eine klar ersichtliche und benutzerfreundliche Navigation erstellt werden kann.</w:t>
      </w:r>
    </w:p>
    <w:p w14:paraId="26310137" w14:textId="77777777" w:rsidR="00F02C15" w:rsidRPr="002C0DEE" w:rsidRDefault="00F02C15" w:rsidP="00B84DD0">
      <w:pPr>
        <w:pStyle w:val="Heading3"/>
      </w:pPr>
      <w:bookmarkStart w:id="23" w:name="_Toc323036399"/>
      <w:bookmarkStart w:id="24" w:name="_Toc354487905"/>
      <w:bookmarkStart w:id="25" w:name="_Toc291271754"/>
      <w:r w:rsidRPr="002C0DEE">
        <w:t>CSS</w:t>
      </w:r>
      <w:bookmarkEnd w:id="23"/>
      <w:bookmarkEnd w:id="24"/>
      <w:bookmarkEnd w:id="25"/>
    </w:p>
    <w:p w14:paraId="41086ADB" w14:textId="77777777" w:rsidR="00F02C15" w:rsidRPr="002C0DEE" w:rsidRDefault="00F02C15" w:rsidP="00F02C15">
      <w:pPr>
        <w:jc w:val="both"/>
      </w:pPr>
      <w:r w:rsidRPr="002C0DEE">
        <w:t xml:space="preserve">Die Webseite </w:t>
      </w:r>
      <w:r w:rsidR="00E16F3F" w:rsidRPr="002C0DEE">
        <w:t>soll</w:t>
      </w:r>
      <w:r w:rsidRPr="002C0DEE">
        <w:t xml:space="preserve"> mit CSS formatiert werden. Dabei müssen alle Elemente in externen CSS Dateien ausgelagert werden.</w:t>
      </w:r>
    </w:p>
    <w:p w14:paraId="7AF81F28" w14:textId="77777777" w:rsidR="00B84DD0" w:rsidRPr="002C0DEE" w:rsidRDefault="00F02C15" w:rsidP="00B84DD0">
      <w:pPr>
        <w:pStyle w:val="Heading2"/>
        <w:keepNext w:val="0"/>
        <w:keepLines w:val="0"/>
        <w:tabs>
          <w:tab w:val="clear" w:pos="851"/>
          <w:tab w:val="clear" w:pos="1134"/>
        </w:tabs>
        <w:spacing w:before="0" w:after="120" w:line="240" w:lineRule="auto"/>
      </w:pPr>
      <w:bookmarkStart w:id="26" w:name="_Toc323036400"/>
      <w:bookmarkStart w:id="27" w:name="_Toc354487906"/>
      <w:bookmarkStart w:id="28" w:name="_Toc291271755"/>
      <w:bookmarkStart w:id="29" w:name="_Toc1388154"/>
      <w:r w:rsidRPr="002C0DEE">
        <w:t>Nichtfunktionale Anforderungen</w:t>
      </w:r>
      <w:bookmarkEnd w:id="26"/>
      <w:bookmarkEnd w:id="27"/>
      <w:bookmarkEnd w:id="28"/>
      <w:bookmarkEnd w:id="29"/>
    </w:p>
    <w:p w14:paraId="1BD04C4D" w14:textId="77777777" w:rsidR="00B84DD0" w:rsidRPr="002C0DEE" w:rsidRDefault="00B84DD0" w:rsidP="00B84DD0">
      <w:pPr>
        <w:pStyle w:val="Heading3"/>
      </w:pPr>
      <w:r w:rsidRPr="002C0DEE">
        <w:t>Responsive</w:t>
      </w:r>
    </w:p>
    <w:p w14:paraId="210BE8BC" w14:textId="77777777" w:rsidR="00B84DD0" w:rsidRPr="002C0DEE" w:rsidRDefault="00B84DD0" w:rsidP="00B84DD0">
      <w:r w:rsidRPr="002C0DEE">
        <w:t>Die Webseite soll auf mobilen, sowie auch auf Desktop-Geräten angenehm zu bedienen sein. Es soll vermieden werden, dass herangezoomt oder vertikal gescrollt werden muss.</w:t>
      </w:r>
    </w:p>
    <w:p w14:paraId="60EC4811" w14:textId="77777777" w:rsidR="00F02C15" w:rsidRPr="002C0DEE" w:rsidRDefault="00F02C15" w:rsidP="00B84DD0">
      <w:pPr>
        <w:pStyle w:val="Heading3"/>
      </w:pPr>
      <w:r w:rsidRPr="002C0DEE">
        <w:t>Validierung</w:t>
      </w:r>
    </w:p>
    <w:p w14:paraId="639590DC" w14:textId="77777777" w:rsidR="00F02C15" w:rsidRPr="002C0DEE" w:rsidRDefault="00E16F3F" w:rsidP="00F02C15">
      <w:pPr>
        <w:jc w:val="both"/>
      </w:pPr>
      <w:r w:rsidRPr="002C0DEE">
        <w:t>HTML 5 und CSS &gt;= 3</w:t>
      </w:r>
      <w:r w:rsidR="00F02C15" w:rsidRPr="002C0DEE">
        <w:t xml:space="preserve"> müssen nach </w:t>
      </w:r>
      <w:r w:rsidR="00902680" w:rsidRPr="002C0DEE">
        <w:t xml:space="preserve">den </w:t>
      </w:r>
      <w:r w:rsidR="00F02C15" w:rsidRPr="002C0DEE">
        <w:t>W3C</w:t>
      </w:r>
      <w:r w:rsidR="00902680" w:rsidRPr="002C0DEE">
        <w:t>-Standards</w:t>
      </w:r>
      <w:r w:rsidR="00F02C15" w:rsidRPr="002C0DEE">
        <w:t xml:space="preserve"> validiert sein.</w:t>
      </w:r>
    </w:p>
    <w:p w14:paraId="7BE33C35" w14:textId="77777777" w:rsidR="00F02C15" w:rsidRPr="002C0DEE" w:rsidRDefault="00F02C15" w:rsidP="00B84DD0">
      <w:pPr>
        <w:pStyle w:val="Heading3"/>
        <w:rPr>
          <w:lang w:val="fr-CH"/>
        </w:rPr>
      </w:pPr>
      <w:r w:rsidRPr="002C0DEE">
        <w:rPr>
          <w:lang w:val="fr-CH"/>
        </w:rPr>
        <w:t>Kompatibilität</w:t>
      </w:r>
    </w:p>
    <w:p w14:paraId="5789B9DC" w14:textId="77777777" w:rsidR="00F02C15" w:rsidRPr="002C0DEE" w:rsidRDefault="00F02C15" w:rsidP="00F02C15">
      <w:pPr>
        <w:spacing w:line="276" w:lineRule="auto"/>
      </w:pPr>
      <w:r w:rsidRPr="002C0DEE">
        <w:t>Der Webauftritt soll mit der neusten stabilen Version von Chrome keine Darstellungsprobleme aufweisen.</w:t>
      </w:r>
    </w:p>
    <w:p w14:paraId="59AC0975" w14:textId="77777777" w:rsidR="00F02C15" w:rsidRPr="002C0DEE" w:rsidRDefault="00F02C15" w:rsidP="00B84DD0">
      <w:pPr>
        <w:pStyle w:val="Heading3"/>
      </w:pPr>
      <w:r w:rsidRPr="002C0DEE">
        <w:t>Farbschema</w:t>
      </w:r>
    </w:p>
    <w:p w14:paraId="37F3B3DB" w14:textId="77777777" w:rsidR="00F02C15" w:rsidRPr="002C0DEE" w:rsidRDefault="00F02C15" w:rsidP="00F02C15">
      <w:r w:rsidRPr="002C0DEE">
        <w:t>Ein Farbschema soll in der Dokumentation definiert und in die Endlösung integriert werden.</w:t>
      </w:r>
    </w:p>
    <w:p w14:paraId="1B47B70C" w14:textId="77777777" w:rsidR="00F02C15" w:rsidRPr="002C0DEE" w:rsidRDefault="00F02C15" w:rsidP="00B84DD0">
      <w:pPr>
        <w:pStyle w:val="Heading3"/>
      </w:pPr>
      <w:r w:rsidRPr="002C0DEE">
        <w:t>Textelemente</w:t>
      </w:r>
    </w:p>
    <w:p w14:paraId="2945FCB6" w14:textId="77777777" w:rsidR="00B84DD0" w:rsidRPr="002C0DEE" w:rsidRDefault="00F02C15" w:rsidP="00F02C15">
      <w:r w:rsidRPr="002C0DEE">
        <w:t xml:space="preserve">Texte </w:t>
      </w:r>
      <w:r w:rsidR="00B84DD0" w:rsidRPr="002C0DEE">
        <w:t xml:space="preserve">sind </w:t>
      </w:r>
      <w:r w:rsidRPr="002C0DEE">
        <w:t>kur</w:t>
      </w:r>
      <w:r w:rsidR="00B84DD0" w:rsidRPr="002C0DEE">
        <w:t>z und klar und ermöglichen dem Benutzer, sich auf der Webseite zurechtzufinden.</w:t>
      </w:r>
    </w:p>
    <w:p w14:paraId="7CFC922D" w14:textId="77777777" w:rsidR="00F02C15" w:rsidRPr="002C0DEE" w:rsidRDefault="00F02C15" w:rsidP="00B84DD0">
      <w:pPr>
        <w:pStyle w:val="Heading3"/>
      </w:pPr>
      <w:r w:rsidRPr="002C0DEE">
        <w:t>Schriftarten</w:t>
      </w:r>
    </w:p>
    <w:p w14:paraId="0080D42B" w14:textId="77777777" w:rsidR="00F02C15" w:rsidRPr="002C0DEE" w:rsidRDefault="00F02C15" w:rsidP="00F02C15">
      <w:r w:rsidRPr="002C0DEE">
        <w:t>Benutzte Schriftarten sollen in der Dokumentation definiert und in die Endlösung integriert werden.</w:t>
      </w:r>
      <w:r w:rsidR="00FA4C81" w:rsidRPr="002C0DEE">
        <w:t xml:space="preserve"> </w:t>
      </w:r>
    </w:p>
    <w:p w14:paraId="695826FF" w14:textId="77777777" w:rsidR="00F02C15" w:rsidRPr="002C0DEE" w:rsidRDefault="00F02C15" w:rsidP="00B84DD0">
      <w:pPr>
        <w:pStyle w:val="Heading3"/>
      </w:pPr>
      <w:r w:rsidRPr="002C0DEE">
        <w:lastRenderedPageBreak/>
        <w:t>Grafiken</w:t>
      </w:r>
    </w:p>
    <w:p w14:paraId="75DCF960" w14:textId="77777777" w:rsidR="00F02C15" w:rsidRPr="002C0DEE" w:rsidRDefault="00F02C15" w:rsidP="00F02C15">
      <w:r w:rsidRPr="002C0DEE">
        <w:t xml:space="preserve">Die Aussagekraft von Textinhalten der Endlösung soll durch </w:t>
      </w:r>
      <w:r w:rsidR="00F6532F" w:rsidRPr="002C0DEE">
        <w:t xml:space="preserve">den </w:t>
      </w:r>
      <w:r w:rsidRPr="002C0DEE">
        <w:t>Einsatz von Grafiken erhöht werden.</w:t>
      </w:r>
    </w:p>
    <w:p w14:paraId="3957BD07" w14:textId="77777777" w:rsidR="00F02C15" w:rsidRPr="002C0DEE" w:rsidRDefault="00F02C15" w:rsidP="00B84DD0">
      <w:pPr>
        <w:pStyle w:val="Heading3"/>
      </w:pPr>
      <w:bookmarkStart w:id="30" w:name="_Toc323036402"/>
      <w:bookmarkStart w:id="31" w:name="_Toc354487908"/>
      <w:bookmarkStart w:id="32" w:name="_Toc291271757"/>
      <w:r w:rsidRPr="002C0DEE">
        <w:t>Rechtliches</w:t>
      </w:r>
      <w:bookmarkEnd w:id="30"/>
      <w:bookmarkEnd w:id="31"/>
      <w:bookmarkEnd w:id="32"/>
    </w:p>
    <w:p w14:paraId="75FB97C5" w14:textId="77777777" w:rsidR="00F02C15" w:rsidRPr="002C0DEE" w:rsidRDefault="00F02C15" w:rsidP="00F02C15">
      <w:pPr>
        <w:jc w:val="both"/>
      </w:pPr>
      <w:r w:rsidRPr="002C0DEE">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14:paraId="4FFA65CA" w14:textId="77777777" w:rsidR="00F02C15" w:rsidRPr="002C0DEE" w:rsidRDefault="00F02C15" w:rsidP="00F02C15">
      <w:pPr>
        <w:jc w:val="both"/>
      </w:pPr>
      <w:r w:rsidRPr="002C0DEE">
        <w:t xml:space="preserve">Darum bietet zum Beispiel Google die Möglichkeit unter „Erweiterte Suche“ &gt; „Nutzungsrechte“ &gt; „kostenlos zu nutzen oder weiterzugeben – auch für kommerzielle Zwecke“ Bilder zu filtern. </w:t>
      </w:r>
    </w:p>
    <w:p w14:paraId="541FCEB9" w14:textId="77777777" w:rsidR="00F02C15" w:rsidRPr="002C0DEE" w:rsidRDefault="00F02C15" w:rsidP="00F02C15">
      <w:pPr>
        <w:jc w:val="both"/>
      </w:pPr>
      <w:r w:rsidRPr="002C0DEE">
        <w:t xml:space="preserve">Im Projekt dürfen nur Inhalte verwendet werden, die kostenlos </w:t>
      </w:r>
      <w:r w:rsidR="00F6532F" w:rsidRPr="002C0DEE">
        <w:t xml:space="preserve">weiterverwendet </w:t>
      </w:r>
      <w:r w:rsidRPr="002C0DEE">
        <w:t xml:space="preserve">werden </w:t>
      </w:r>
      <w:r w:rsidR="00F6532F" w:rsidRPr="002C0DEE">
        <w:t>dürfen</w:t>
      </w:r>
      <w:r w:rsidRPr="002C0DEE">
        <w:t xml:space="preserve">. Im Internet gibt es dazu verschiedene Fotogalerien in denen Fotographen ihre Bilder unter gewissen Umständen freigeben: </w:t>
      </w:r>
    </w:p>
    <w:p w14:paraId="634A6EF7" w14:textId="77777777" w:rsidR="00F02C15" w:rsidRPr="002C0DEE" w:rsidRDefault="00093B6E" w:rsidP="00F02C15">
      <w:pPr>
        <w:jc w:val="both"/>
      </w:pPr>
      <w:hyperlink r:id="rId11" w:history="1">
        <w:r w:rsidR="00F02C15" w:rsidRPr="002C0DEE">
          <w:rPr>
            <w:rStyle w:val="Hyperlink"/>
          </w:rPr>
          <w:t>http://www.flickr.com/creativecommons/</w:t>
        </w:r>
      </w:hyperlink>
      <w:r w:rsidR="00F02C15" w:rsidRPr="002C0DEE">
        <w:t xml:space="preserve"> </w:t>
      </w:r>
    </w:p>
    <w:p w14:paraId="398FD8D1" w14:textId="77777777" w:rsidR="00F02C15" w:rsidRPr="002C0DEE" w:rsidRDefault="00F02C15" w:rsidP="00F02C15">
      <w:pPr>
        <w:jc w:val="both"/>
      </w:pPr>
      <w:r w:rsidRPr="002C0DEE">
        <w:t xml:space="preserve">Meistens wird eine Namensnennung vorgeschrieben. </w:t>
      </w:r>
      <w:r w:rsidRPr="002C0DEE">
        <w:rPr>
          <w:b/>
        </w:rPr>
        <w:t xml:space="preserve">Darum muss jedes Webprojekt eine Impressumseite </w:t>
      </w:r>
      <w:r w:rsidR="00BB7441" w:rsidRPr="002C0DEE">
        <w:rPr>
          <w:b/>
        </w:rPr>
        <w:t>enthalten,</w:t>
      </w:r>
      <w:r w:rsidRPr="002C0DEE">
        <w:rPr>
          <w:b/>
        </w:rPr>
        <w:t xml:space="preserve"> auf der die Urheber genannt werden</w:t>
      </w:r>
      <w:r w:rsidRPr="002C0DEE">
        <w:t>. Auf dieser Seite werden vor allem Urheber der Bilder genannt, wo der Urheber nicht unter das Bild geschrieben werden kann. Das ist zum Beispiel bei CSS Designs der Fall.</w:t>
      </w:r>
      <w:r w:rsidR="00E16F3F" w:rsidRPr="002C0DEE">
        <w:t xml:space="preserve"> Hier im Bbc müssen alle «fremden» Inhalte auf einer Impressumsseite aufgelistet werden.</w:t>
      </w:r>
    </w:p>
    <w:p w14:paraId="5E7D90A8" w14:textId="77777777" w:rsidR="00F02C15" w:rsidRPr="002C0DEE" w:rsidRDefault="00F02C15" w:rsidP="00F02C15">
      <w:pPr>
        <w:pStyle w:val="Heading2"/>
        <w:keepNext w:val="0"/>
        <w:keepLines w:val="0"/>
        <w:tabs>
          <w:tab w:val="clear" w:pos="851"/>
          <w:tab w:val="clear" w:pos="1134"/>
        </w:tabs>
        <w:spacing w:before="0" w:after="120" w:line="240" w:lineRule="auto"/>
      </w:pPr>
      <w:bookmarkStart w:id="33" w:name="_Toc323036407"/>
      <w:bookmarkStart w:id="34" w:name="_Toc354487913"/>
      <w:bookmarkStart w:id="35" w:name="_Toc291271759"/>
      <w:bookmarkStart w:id="36" w:name="_Toc1388155"/>
      <w:r w:rsidRPr="002C0DEE">
        <w:t>Lieferumfang</w:t>
      </w:r>
      <w:bookmarkEnd w:id="33"/>
      <w:bookmarkEnd w:id="34"/>
      <w:bookmarkEnd w:id="35"/>
      <w:bookmarkEnd w:id="36"/>
    </w:p>
    <w:p w14:paraId="122368DB" w14:textId="77777777" w:rsidR="00F02C15" w:rsidRPr="002C0DEE" w:rsidRDefault="00F02C15" w:rsidP="00F02C15">
      <w:pPr>
        <w:jc w:val="both"/>
      </w:pPr>
      <w:r w:rsidRPr="002C0DEE">
        <w:t xml:space="preserve">Am Ende des Projekts wird </w:t>
      </w:r>
      <w:r w:rsidR="00E911DB" w:rsidRPr="002C0DEE">
        <w:t>folgender</w:t>
      </w:r>
      <w:r w:rsidRPr="002C0DEE">
        <w:t xml:space="preserve"> Inhalt abgegeben:</w:t>
      </w:r>
    </w:p>
    <w:p w14:paraId="737A5BA4" w14:textId="77777777" w:rsidR="00F02C15" w:rsidRPr="002C0DEE" w:rsidRDefault="00F02C15" w:rsidP="00B84DD0">
      <w:pPr>
        <w:pStyle w:val="Heading3"/>
      </w:pPr>
      <w:r w:rsidRPr="002C0DEE">
        <w:t>Webauftritt</w:t>
      </w:r>
    </w:p>
    <w:p w14:paraId="381AAAB9" w14:textId="77777777" w:rsidR="00F02C15" w:rsidRPr="002C0DEE" w:rsidRDefault="00F02C15" w:rsidP="00F02C15">
      <w:pPr>
        <w:jc w:val="both"/>
      </w:pPr>
      <w:r w:rsidRPr="002C0DEE">
        <w:t xml:space="preserve">Alle HTML, CSS und </w:t>
      </w:r>
      <w:r w:rsidR="00BB7441" w:rsidRPr="002C0DEE">
        <w:t>JavaScript</w:t>
      </w:r>
      <w:r w:rsidR="00F6532F" w:rsidRPr="002C0DEE">
        <w:t>-</w:t>
      </w:r>
      <w:r w:rsidRPr="002C0DEE">
        <w:t>Dateien inkl. benötigten Ressourcen. Alle Skripts funktionieren und die Inhalte (Texte, Bilder, usw.) werden korrekt dargestellt.</w:t>
      </w:r>
    </w:p>
    <w:p w14:paraId="721456B1" w14:textId="77777777" w:rsidR="00F02C15" w:rsidRPr="002C0DEE" w:rsidRDefault="00F02C15" w:rsidP="00B84DD0">
      <w:pPr>
        <w:pStyle w:val="Heading3"/>
      </w:pPr>
      <w:bookmarkStart w:id="37" w:name="_Toc323036409"/>
      <w:bookmarkStart w:id="38" w:name="_Toc354487915"/>
      <w:bookmarkStart w:id="39" w:name="_Toc291271761"/>
      <w:r w:rsidRPr="002C0DEE">
        <w:t>Dokumentation</w:t>
      </w:r>
      <w:bookmarkEnd w:id="37"/>
      <w:bookmarkEnd w:id="38"/>
      <w:bookmarkEnd w:id="39"/>
      <w:r w:rsidR="00E911DB" w:rsidRPr="002C0DEE">
        <w:t xml:space="preserve"> (als PDF)</w:t>
      </w:r>
    </w:p>
    <w:p w14:paraId="114EBC30" w14:textId="77777777" w:rsidR="00F02C15" w:rsidRPr="002C0DEE" w:rsidRDefault="00F02C15" w:rsidP="00F02C15">
      <w:pPr>
        <w:jc w:val="both"/>
      </w:pPr>
      <w:r w:rsidRPr="002C0DEE">
        <w:t xml:space="preserve">Die Dokumentation (dieses Dokument) ist vollständig ergänzt worden. Alle geforderten Inhalte sind so beschrieben, dass eine andere Person das Projekt später weiterführen könnte. </w:t>
      </w:r>
      <w:r w:rsidRPr="002C0DEE">
        <w:rPr>
          <w:b/>
        </w:rPr>
        <w:t>Beispielinhalte (gelb eingefärbt) existieren nicht mehr.</w:t>
      </w:r>
    </w:p>
    <w:bookmarkEnd w:id="8"/>
    <w:p w14:paraId="149648E5" w14:textId="77777777" w:rsidR="00F02C15" w:rsidRPr="002C0DEE" w:rsidRDefault="00F02C15" w:rsidP="00F02C15">
      <w:pPr>
        <w:spacing w:after="0"/>
      </w:pPr>
      <w:r w:rsidRPr="002C0DEE">
        <w:br w:type="page"/>
      </w:r>
    </w:p>
    <w:p w14:paraId="6477294B" w14:textId="77777777" w:rsidR="00F02C15" w:rsidRPr="002C0DEE" w:rsidRDefault="00F02C15" w:rsidP="00B95377">
      <w:pPr>
        <w:pStyle w:val="Heading1"/>
      </w:pPr>
      <w:bookmarkStart w:id="40" w:name="_Toc1388156"/>
      <w:bookmarkStart w:id="41" w:name="_Toc76134699"/>
      <w:r w:rsidRPr="002C0DEE">
        <w:lastRenderedPageBreak/>
        <w:t>Zielpublikum</w:t>
      </w:r>
      <w:bookmarkEnd w:id="40"/>
      <w:bookmarkEnd w:id="41"/>
    </w:p>
    <w:p w14:paraId="7B95410D" w14:textId="2BE76FBE" w:rsidR="00F02C15" w:rsidRPr="002C0DEE" w:rsidRDefault="00F02C15" w:rsidP="00F02C15">
      <w:pPr>
        <w:pStyle w:val="Heading2"/>
        <w:keepNext w:val="0"/>
        <w:keepLines w:val="0"/>
        <w:tabs>
          <w:tab w:val="clear" w:pos="851"/>
          <w:tab w:val="clear" w:pos="1134"/>
        </w:tabs>
        <w:spacing w:before="0" w:after="120" w:line="240" w:lineRule="auto"/>
      </w:pPr>
      <w:bookmarkStart w:id="42" w:name="_Toc1388157"/>
      <w:r w:rsidRPr="002C0DEE">
        <w:t>Beschreibung des Zielpublikums</w:t>
      </w:r>
      <w:bookmarkEnd w:id="42"/>
    </w:p>
    <w:p w14:paraId="68B6A4E3" w14:textId="7A7E1DCC" w:rsidR="00531922" w:rsidRPr="002C0DEE" w:rsidRDefault="00531922" w:rsidP="00531922">
      <w:r w:rsidRPr="002C0DEE">
        <w:t>Das Zielpublikum ist vor allem Freund und Familie. Jedoch sollten sich auch Personen, welche mich nicht kennen auf dieser Website zurechtfinden.</w:t>
      </w:r>
    </w:p>
    <w:p w14:paraId="6132B7C6" w14:textId="77777777" w:rsidR="00F02C15" w:rsidRPr="002C0DEE" w:rsidRDefault="00F02C15" w:rsidP="00F02C15">
      <w:pPr>
        <w:pStyle w:val="Heading2"/>
        <w:keepNext w:val="0"/>
        <w:keepLines w:val="0"/>
        <w:tabs>
          <w:tab w:val="clear" w:pos="851"/>
          <w:tab w:val="clear" w:pos="1134"/>
        </w:tabs>
        <w:spacing w:before="0" w:after="120" w:line="240" w:lineRule="auto"/>
      </w:pPr>
      <w:bookmarkStart w:id="43" w:name="_Toc1388158"/>
      <w:r w:rsidRPr="002C0DEE">
        <w:t>Konsequenzen bei der Umsetzung</w:t>
      </w:r>
      <w:bookmarkEnd w:id="43"/>
    </w:p>
    <w:p w14:paraId="71C10064" w14:textId="56AD7CE9" w:rsidR="00F02C15" w:rsidRPr="002C0DEE" w:rsidRDefault="00531922" w:rsidP="00F02C15">
      <w:r w:rsidRPr="002C0DEE">
        <w:t xml:space="preserve">Die Website soll modern und persönlich wirken. </w:t>
      </w:r>
    </w:p>
    <w:p w14:paraId="1438F7E3" w14:textId="77777777" w:rsidR="00F02C15" w:rsidRPr="002C0DEE" w:rsidRDefault="00F02C15" w:rsidP="00F02C15"/>
    <w:p w14:paraId="5FA0C586" w14:textId="62A79D1C" w:rsidR="00A630A6" w:rsidRPr="002C0DEE" w:rsidRDefault="00F02C15" w:rsidP="00A630A6">
      <w:pPr>
        <w:pStyle w:val="Heading1"/>
      </w:pPr>
      <w:bookmarkStart w:id="44" w:name="_Toc291271764"/>
      <w:bookmarkStart w:id="45" w:name="_Toc1388159"/>
      <w:bookmarkStart w:id="46" w:name="_Toc76134700"/>
      <w:r w:rsidRPr="002C0DEE">
        <w:t>Sitemap</w:t>
      </w:r>
      <w:bookmarkEnd w:id="44"/>
      <w:bookmarkEnd w:id="45"/>
      <w:bookmarkEnd w:id="46"/>
    </w:p>
    <w:p w14:paraId="410873E7" w14:textId="53432D49" w:rsidR="00A630A6" w:rsidRPr="002C0DEE" w:rsidRDefault="00A630A6" w:rsidP="00A630A6">
      <w:r w:rsidRPr="002C0DEE">
        <w:rPr>
          <w:noProof/>
        </w:rPr>
        <w:drawing>
          <wp:inline distT="0" distB="0" distL="0" distR="0" wp14:anchorId="074BBCA9" wp14:editId="7F91551D">
            <wp:extent cx="4744112" cy="326753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3267531"/>
                    </a:xfrm>
                    <a:prstGeom prst="rect">
                      <a:avLst/>
                    </a:prstGeom>
                  </pic:spPr>
                </pic:pic>
              </a:graphicData>
            </a:graphic>
          </wp:inline>
        </w:drawing>
      </w:r>
    </w:p>
    <w:p w14:paraId="532D3BDC" w14:textId="0FCBCFDF" w:rsidR="00A630A6" w:rsidRPr="002C0DEE" w:rsidRDefault="00A630A6" w:rsidP="00A630A6">
      <w:r w:rsidRPr="002C0DEE">
        <w:t>Auf jeder Seite wird im Header ein zwei Buttons angezeigt. Einer um das Burger</w:t>
      </w:r>
      <w:r w:rsidR="008E7969" w:rsidRPr="002C0DEE">
        <w:t>-</w:t>
      </w:r>
      <w:r w:rsidRPr="002C0DEE">
        <w:t>Menu zu öffnen</w:t>
      </w:r>
      <w:r w:rsidR="008E7969" w:rsidRPr="002C0DEE">
        <w:t>, und einer um den Modus zu wechseln (Heller oder dunkler Modus). Auf jeder Seite wird im Footer eine zufällige Kanye West Quote angezeigt. Aus Platzgründen habe ich nicht alle Projektseiten aufgezeichnet.</w:t>
      </w:r>
    </w:p>
    <w:p w14:paraId="66776793" w14:textId="2CFEBC34" w:rsidR="00F02C15" w:rsidRPr="002C0DEE" w:rsidRDefault="00A630A6" w:rsidP="00F02C15">
      <w:pPr>
        <w:pStyle w:val="Heading2"/>
        <w:keepNext w:val="0"/>
        <w:keepLines w:val="0"/>
        <w:tabs>
          <w:tab w:val="clear" w:pos="851"/>
          <w:tab w:val="clear" w:pos="1134"/>
        </w:tabs>
        <w:spacing w:before="0" w:after="120" w:line="240" w:lineRule="auto"/>
      </w:pPr>
      <w:bookmarkStart w:id="47" w:name="_Toc291271765"/>
      <w:bookmarkStart w:id="48" w:name="_Toc1388160"/>
      <w:r w:rsidRPr="002C0DEE">
        <w:t>index</w:t>
      </w:r>
      <w:r w:rsidR="00F02C15" w:rsidRPr="002C0DEE">
        <w:t>.html</w:t>
      </w:r>
      <w:bookmarkEnd w:id="47"/>
      <w:bookmarkEnd w:id="48"/>
      <w:r w:rsidRPr="002C0DEE">
        <w:t xml:space="preserve"> (Home)</w:t>
      </w:r>
    </w:p>
    <w:p w14:paraId="19DE4215" w14:textId="4F372831" w:rsidR="00F02C15" w:rsidRPr="002C0DEE" w:rsidRDefault="00A630A6" w:rsidP="00F02C15">
      <w:r w:rsidRPr="002C0DEE">
        <w:t xml:space="preserve">Auf dieser Seite </w:t>
      </w:r>
      <w:r w:rsidR="008E7969" w:rsidRPr="002C0DEE">
        <w:t xml:space="preserve">werden ein kleiner Willkommenstext, ein Bild und Icons zu verschiedenen Plattformen angezeigt. </w:t>
      </w:r>
      <w:r w:rsidRPr="002C0DEE">
        <w:t xml:space="preserve"> </w:t>
      </w:r>
    </w:p>
    <w:p w14:paraId="7E99EADA" w14:textId="56F8488E" w:rsidR="00F02C15" w:rsidRPr="002C0DEE" w:rsidRDefault="008E7969" w:rsidP="00F02C15">
      <w:pPr>
        <w:pStyle w:val="Heading2"/>
        <w:keepNext w:val="0"/>
        <w:keepLines w:val="0"/>
        <w:tabs>
          <w:tab w:val="clear" w:pos="851"/>
          <w:tab w:val="clear" w:pos="1134"/>
        </w:tabs>
        <w:spacing w:before="0" w:after="120" w:line="240" w:lineRule="auto"/>
      </w:pPr>
      <w:bookmarkStart w:id="49" w:name="_Toc291271766"/>
      <w:bookmarkStart w:id="50" w:name="_Toc1388161"/>
      <w:r w:rsidRPr="002C0DEE">
        <w:t>about</w:t>
      </w:r>
      <w:r w:rsidR="00F02C15" w:rsidRPr="002C0DEE">
        <w:t>.html</w:t>
      </w:r>
      <w:bookmarkEnd w:id="49"/>
      <w:bookmarkEnd w:id="50"/>
      <w:r w:rsidRPr="002C0DEE">
        <w:t xml:space="preserve"> (About Me)</w:t>
      </w:r>
    </w:p>
    <w:p w14:paraId="0E04436F" w14:textId="2B677289" w:rsidR="008E7969" w:rsidRPr="002C0DEE" w:rsidRDefault="008E7969" w:rsidP="008E7969">
      <w:r w:rsidRPr="002C0DEE">
        <w:t>Auf dieser Seite ist ein kleiner Text über mich vorhanden.  Ausserdem wird auch hier ein Bild angezeigt.</w:t>
      </w:r>
    </w:p>
    <w:p w14:paraId="71D3BB7B" w14:textId="7E22E20C" w:rsidR="00764B24" w:rsidRPr="002C0DEE" w:rsidRDefault="008E7969" w:rsidP="00764B24">
      <w:pPr>
        <w:pStyle w:val="Heading2"/>
        <w:keepNext w:val="0"/>
        <w:keepLines w:val="0"/>
        <w:tabs>
          <w:tab w:val="clear" w:pos="851"/>
          <w:tab w:val="clear" w:pos="1134"/>
        </w:tabs>
        <w:spacing w:before="0" w:after="120" w:line="240" w:lineRule="auto"/>
      </w:pPr>
      <w:r w:rsidRPr="002C0DEE">
        <w:t>projects</w:t>
      </w:r>
      <w:r w:rsidR="00764B24" w:rsidRPr="002C0DEE">
        <w:t>.html</w:t>
      </w:r>
      <w:r w:rsidRPr="002C0DEE">
        <w:t xml:space="preserve"> (Projects)</w:t>
      </w:r>
    </w:p>
    <w:p w14:paraId="1B46F0D4" w14:textId="4D3C7EFC" w:rsidR="008E7969" w:rsidRPr="002C0DEE" w:rsidRDefault="008E7969" w:rsidP="008E7969">
      <w:r w:rsidRPr="002C0DEE">
        <w:lastRenderedPageBreak/>
        <w:t xml:space="preserve">Auf dieser Seite ist ein Überblick über meine Projekte zu sehen. Es ist jeweils nur der Titel un ein Link zur Projektseite zu sehen. </w:t>
      </w:r>
    </w:p>
    <w:p w14:paraId="10DB3CDD" w14:textId="3F258EB7" w:rsidR="008E7969" w:rsidRPr="002C0DEE" w:rsidRDefault="008E7969" w:rsidP="008E7969">
      <w:pPr>
        <w:pStyle w:val="Heading2"/>
      </w:pPr>
      <w:r w:rsidRPr="002C0DEE">
        <w:t xml:space="preserve">project.html </w:t>
      </w:r>
    </w:p>
    <w:p w14:paraId="7C4E9E6D" w14:textId="1423FA76" w:rsidR="008E7969" w:rsidRPr="002C0DEE" w:rsidRDefault="008E7969" w:rsidP="008E7969">
      <w:r w:rsidRPr="002C0DEE">
        <w:t xml:space="preserve">Jedes Projekt hat eine eigene Website. Auf diesen wird das Projekt beschrieben. Leider habe ich es zeitlich nicht geschafft </w:t>
      </w:r>
      <w:r w:rsidR="00D30574" w:rsidRPr="002C0DEE">
        <w:t xml:space="preserve">die Projektseiten fertigzustellen. </w:t>
      </w:r>
    </w:p>
    <w:p w14:paraId="434C3445" w14:textId="7C26BE30" w:rsidR="00D30574" w:rsidRPr="002C0DEE" w:rsidRDefault="00D30574" w:rsidP="00D30574">
      <w:pPr>
        <w:pStyle w:val="Heading2"/>
      </w:pPr>
      <w:r w:rsidRPr="002C0DEE">
        <w:t>Impressum.html</w:t>
      </w:r>
    </w:p>
    <w:p w14:paraId="755B419A" w14:textId="0EC4D873" w:rsidR="00D30574" w:rsidRPr="002C0DEE" w:rsidRDefault="00D30574" w:rsidP="00D30574">
      <w:r w:rsidRPr="002C0DEE">
        <w:t xml:space="preserve">Auf dieser Seite sind lediglich meine Quellen verlinkt. </w:t>
      </w:r>
    </w:p>
    <w:p w14:paraId="54DEA359" w14:textId="77777777" w:rsidR="00F02C15" w:rsidRPr="002C0DEE" w:rsidRDefault="00F02C15" w:rsidP="00F02C15">
      <w:pPr>
        <w:spacing w:after="0"/>
        <w:rPr>
          <w:color w:val="00B0F0"/>
          <w:sz w:val="28"/>
          <w:szCs w:val="28"/>
        </w:rPr>
      </w:pPr>
      <w:bookmarkStart w:id="51" w:name="_Toc291271770"/>
      <w:r w:rsidRPr="002C0DEE">
        <w:br w:type="page"/>
      </w:r>
    </w:p>
    <w:p w14:paraId="7C2D7E78" w14:textId="77777777" w:rsidR="00F02C15" w:rsidRPr="002C0DEE" w:rsidRDefault="00F02C15" w:rsidP="00B95377">
      <w:pPr>
        <w:pStyle w:val="Heading1"/>
      </w:pPr>
      <w:bookmarkStart w:id="52" w:name="_Toc1388162"/>
      <w:bookmarkStart w:id="53" w:name="_Toc76134701"/>
      <w:bookmarkEnd w:id="51"/>
      <w:r w:rsidRPr="002C0DEE">
        <w:lastRenderedPageBreak/>
        <w:t>Navigation</w:t>
      </w:r>
      <w:bookmarkEnd w:id="52"/>
      <w:bookmarkEnd w:id="53"/>
    </w:p>
    <w:p w14:paraId="7859CC6F" w14:textId="672CB6BF" w:rsidR="00F02C15" w:rsidRPr="002C0DEE" w:rsidRDefault="00F02C15" w:rsidP="00F02C15">
      <w:pPr>
        <w:pStyle w:val="Heading2"/>
        <w:keepNext w:val="0"/>
        <w:keepLines w:val="0"/>
        <w:tabs>
          <w:tab w:val="clear" w:pos="851"/>
          <w:tab w:val="clear" w:pos="1134"/>
        </w:tabs>
        <w:spacing w:before="0" w:after="120" w:line="240" w:lineRule="auto"/>
      </w:pPr>
      <w:bookmarkStart w:id="54" w:name="_Toc1388163"/>
      <w:r w:rsidRPr="002C0DEE">
        <w:t>Auswahl</w:t>
      </w:r>
      <w:bookmarkEnd w:id="54"/>
    </w:p>
    <w:p w14:paraId="396BA41D" w14:textId="6F22D34C" w:rsidR="00813F6D" w:rsidRPr="002C0DEE" w:rsidRDefault="00813F6D" w:rsidP="00813F6D">
      <w:r w:rsidRPr="002C0DEE">
        <w:t xml:space="preserve">Bei der Planung bei der Website wollte ich die Navigation mit Buttons im Header der Website umsetzen. Diese Idee verwarf ich jedoch bei späten Adobe XD Designs und beim Beginn der Website.  Ich entschied mich daraufhin die Navigation mit einem Burger Menu auf der linken Seite der Website umzusetzen. </w:t>
      </w:r>
    </w:p>
    <w:p w14:paraId="5D172B23" w14:textId="31A70399" w:rsidR="00F02C15" w:rsidRPr="002C0DEE" w:rsidRDefault="001F3CB3" w:rsidP="00F02C15">
      <w:pPr>
        <w:pStyle w:val="Heading2"/>
        <w:keepNext w:val="0"/>
        <w:keepLines w:val="0"/>
        <w:tabs>
          <w:tab w:val="clear" w:pos="851"/>
          <w:tab w:val="clear" w:pos="1134"/>
        </w:tabs>
        <w:spacing w:before="0" w:after="120" w:line="240" w:lineRule="auto"/>
      </w:pPr>
      <w:r w:rsidRPr="002C0DEE">
        <w:t>Screendesign</w:t>
      </w:r>
    </w:p>
    <w:p w14:paraId="6F41BFC6" w14:textId="6398BA7C" w:rsidR="00D30574" w:rsidRPr="002C0DEE" w:rsidRDefault="009302F0" w:rsidP="00D30574">
      <w:pPr>
        <w:pStyle w:val="Heading3"/>
      </w:pPr>
      <w:r w:rsidRPr="002C0DEE">
        <w:t>Mobile</w:t>
      </w:r>
    </w:p>
    <w:p w14:paraId="5CDECABC" w14:textId="6519FE52" w:rsidR="00F02C15" w:rsidRPr="002C0DEE" w:rsidRDefault="00D30574" w:rsidP="00F02C15">
      <w:r w:rsidRPr="002C0DEE">
        <w:rPr>
          <w:noProof/>
        </w:rPr>
        <w:drawing>
          <wp:anchor distT="0" distB="0" distL="114300" distR="114300" simplePos="0" relativeHeight="251721728" behindDoc="0" locked="0" layoutInCell="1" allowOverlap="1" wp14:anchorId="4B2CDE1E" wp14:editId="02A2CC75">
            <wp:simplePos x="0" y="0"/>
            <wp:positionH relativeFrom="column">
              <wp:posOffset>3390900</wp:posOffset>
            </wp:positionH>
            <wp:positionV relativeFrom="paragraph">
              <wp:posOffset>215900</wp:posOffset>
            </wp:positionV>
            <wp:extent cx="2724150" cy="575754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4150" cy="5757545"/>
                    </a:xfrm>
                    <a:prstGeom prst="rect">
                      <a:avLst/>
                    </a:prstGeom>
                  </pic:spPr>
                </pic:pic>
              </a:graphicData>
            </a:graphic>
            <wp14:sizeRelH relativeFrom="margin">
              <wp14:pctWidth>0</wp14:pctWidth>
            </wp14:sizeRelH>
            <wp14:sizeRelV relativeFrom="margin">
              <wp14:pctHeight>0</wp14:pctHeight>
            </wp14:sizeRelV>
          </wp:anchor>
        </w:drawing>
      </w:r>
      <w:r w:rsidRPr="002C0DEE">
        <w:t>Untenstehend finden sie mein Adobe XD Design des Home-Screens und der fertige Home-Screen</w:t>
      </w:r>
      <w:r w:rsidRPr="002C0DEE">
        <w:rPr>
          <w:noProof/>
        </w:rPr>
        <w:drawing>
          <wp:inline distT="0" distB="0" distL="0" distR="0" wp14:anchorId="3DAE435E" wp14:editId="615B415E">
            <wp:extent cx="2657475" cy="5713095"/>
            <wp:effectExtent l="0" t="0" r="952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5713095"/>
                    </a:xfrm>
                    <a:prstGeom prst="rect">
                      <a:avLst/>
                    </a:prstGeom>
                  </pic:spPr>
                </pic:pic>
              </a:graphicData>
            </a:graphic>
          </wp:inline>
        </w:drawing>
      </w:r>
    </w:p>
    <w:p w14:paraId="6A147326" w14:textId="601C54BA" w:rsidR="00BB7441" w:rsidRPr="002C0DEE" w:rsidRDefault="00BB7441" w:rsidP="00D30574">
      <w:pPr>
        <w:pStyle w:val="Heading3"/>
        <w:numPr>
          <w:ilvl w:val="0"/>
          <w:numId w:val="0"/>
        </w:numPr>
        <w:ind w:left="720" w:hanging="720"/>
      </w:pPr>
    </w:p>
    <w:p w14:paraId="4C3C7CA7" w14:textId="1BF2189D" w:rsidR="00BB7441" w:rsidRPr="002C0DEE" w:rsidRDefault="00D30574" w:rsidP="00F02C15">
      <w:r w:rsidRPr="002C0DEE">
        <w:t>Links ist die alte Version ohne Burger Menu zu sehen und rechts die fertige Version.</w:t>
      </w:r>
    </w:p>
    <w:p w14:paraId="4786FA5E" w14:textId="753724B3" w:rsidR="00F02C15" w:rsidRPr="002C0DEE" w:rsidRDefault="00F02C15" w:rsidP="00B84DD0">
      <w:pPr>
        <w:pStyle w:val="Heading3"/>
      </w:pPr>
      <w:r w:rsidRPr="002C0DEE">
        <w:lastRenderedPageBreak/>
        <w:t>Desktop</w:t>
      </w:r>
    </w:p>
    <w:p w14:paraId="5F87D851" w14:textId="6D812081" w:rsidR="009302F0" w:rsidRPr="002C0DEE" w:rsidRDefault="009302F0" w:rsidP="009302F0">
      <w:r w:rsidRPr="002C0DEE">
        <w:t>Für den Desktop habe ich kein XD-Design gemacht. Ich habe hier jedoch ein Foto des fertigen Home-Screens in der Desktopausrichtung eingefügt.</w:t>
      </w:r>
    </w:p>
    <w:p w14:paraId="203FD0FA" w14:textId="799C3158" w:rsidR="00F02C15" w:rsidRPr="002C0DEE" w:rsidRDefault="009302F0" w:rsidP="00F02C15">
      <w:pPr>
        <w:keepNext/>
      </w:pPr>
      <w:r w:rsidRPr="002C0DEE">
        <w:rPr>
          <w:noProof/>
        </w:rPr>
        <w:drawing>
          <wp:inline distT="0" distB="0" distL="0" distR="0" wp14:anchorId="781DF30D" wp14:editId="0CA18AB3">
            <wp:extent cx="6120130" cy="30295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29585"/>
                    </a:xfrm>
                    <a:prstGeom prst="rect">
                      <a:avLst/>
                    </a:prstGeom>
                  </pic:spPr>
                </pic:pic>
              </a:graphicData>
            </a:graphic>
          </wp:inline>
        </w:drawing>
      </w:r>
    </w:p>
    <w:p w14:paraId="0DE15FA8" w14:textId="77777777" w:rsidR="00F02C15" w:rsidRPr="002C0DEE" w:rsidRDefault="00F02C15" w:rsidP="00F02C15">
      <w:pPr>
        <w:spacing w:after="0"/>
      </w:pPr>
      <w:r w:rsidRPr="002C0DEE">
        <w:br w:type="page"/>
      </w:r>
    </w:p>
    <w:p w14:paraId="1A1F5619" w14:textId="77777777" w:rsidR="00F02C15" w:rsidRPr="002C0DEE" w:rsidRDefault="00F02C15" w:rsidP="00B95377">
      <w:pPr>
        <w:pStyle w:val="Heading1"/>
      </w:pPr>
      <w:bookmarkStart w:id="55" w:name="_Toc1388165"/>
      <w:bookmarkStart w:id="56" w:name="_Toc76134702"/>
      <w:r w:rsidRPr="002C0DEE">
        <w:lastRenderedPageBreak/>
        <w:t>Farbschema</w:t>
      </w:r>
      <w:bookmarkEnd w:id="55"/>
      <w:bookmarkEnd w:id="56"/>
    </w:p>
    <w:p w14:paraId="3F36BB0C" w14:textId="17AA0F96" w:rsidR="00F02C15" w:rsidRPr="002C0DEE" w:rsidRDefault="00813F6D" w:rsidP="00F02C15">
      <w:r w:rsidRPr="002C0DEE">
        <w:rPr>
          <w:noProof/>
          <w:lang w:eastAsia="de-CH"/>
        </w:rPr>
        <w:t>Bereits beim Planen entschied ich mich das Farbschema sehr simpel zu halten, indem meine Hauptfarben Schwarz und Weiss sind</w:t>
      </w:r>
      <w:r w:rsidR="00847A73" w:rsidRPr="002C0DEE">
        <w:rPr>
          <w:noProof/>
          <w:lang w:eastAsia="de-CH"/>
        </w:rPr>
        <w:t xml:space="preserve">. </w:t>
      </w:r>
    </w:p>
    <w:p w14:paraId="2C51A8D8" w14:textId="1EA0C8D9" w:rsidR="00F02C15" w:rsidRPr="002C0DEE" w:rsidRDefault="00847A73" w:rsidP="00F02C15">
      <w:pPr>
        <w:pStyle w:val="Heading2"/>
        <w:keepNext w:val="0"/>
        <w:keepLines w:val="0"/>
        <w:tabs>
          <w:tab w:val="clear" w:pos="851"/>
          <w:tab w:val="clear" w:pos="1134"/>
        </w:tabs>
        <w:spacing w:before="0" w:after="120" w:line="240" w:lineRule="auto"/>
      </w:pPr>
      <w:r w:rsidRPr="002C0DEE">
        <w:t>#000000 (Schwarz)</w:t>
      </w:r>
    </w:p>
    <w:p w14:paraId="53C742C8" w14:textId="344C2BB1" w:rsidR="00F02C15" w:rsidRPr="002C0DEE" w:rsidRDefault="00847A73" w:rsidP="00F02C15">
      <w:r w:rsidRPr="002C0DEE">
        <w:t>Im hellen Modus der Website wird diese Farbe für Text und andere Elemente, welche nicht zum Hintergrund gehören gebraucht. Im dunklen Modus wird diese Farbe für den Hintergrund benutzt.</w:t>
      </w:r>
    </w:p>
    <w:p w14:paraId="11D5D2C0" w14:textId="72E1328A" w:rsidR="00847A73" w:rsidRPr="002C0DEE" w:rsidRDefault="00847A73" w:rsidP="00847A73">
      <w:pPr>
        <w:pStyle w:val="Heading2"/>
        <w:keepNext w:val="0"/>
        <w:keepLines w:val="0"/>
        <w:tabs>
          <w:tab w:val="clear" w:pos="851"/>
          <w:tab w:val="clear" w:pos="1134"/>
        </w:tabs>
        <w:spacing w:before="0" w:after="120" w:line="240" w:lineRule="auto"/>
      </w:pPr>
      <w:r w:rsidRPr="002C0DEE">
        <w:t>#FFFFFF (Weiss)</w:t>
      </w:r>
    </w:p>
    <w:p w14:paraId="2F1832B1" w14:textId="5F685CE5" w:rsidR="00847A73" w:rsidRPr="002C0DEE" w:rsidRDefault="00847A73" w:rsidP="00847A73">
      <w:bookmarkStart w:id="57" w:name="_Toc1388169"/>
      <w:bookmarkStart w:id="58" w:name="_Toc76134703"/>
      <w:r w:rsidRPr="002C0DEE">
        <w:t xml:space="preserve">Im hellen Modus wird diese Farbe für den Hintergrund benutzt. Im dunklen Modus der Website wird diese Farbe für Text und andere Elemente, welche nicht zum Hintergrund gehören gebraucht. </w:t>
      </w:r>
    </w:p>
    <w:p w14:paraId="59F001EC" w14:textId="77777777" w:rsidR="00F02C15" w:rsidRPr="002C0DEE" w:rsidRDefault="00F02C15" w:rsidP="00B95377">
      <w:pPr>
        <w:pStyle w:val="Heading1"/>
      </w:pPr>
      <w:r w:rsidRPr="002C0DEE">
        <w:t>Schriftarten</w:t>
      </w:r>
      <w:bookmarkEnd w:id="57"/>
      <w:bookmarkEnd w:id="58"/>
    </w:p>
    <w:p w14:paraId="6786AEF2" w14:textId="600804A7" w:rsidR="00F02C15" w:rsidRPr="002C0DEE" w:rsidRDefault="00847A73" w:rsidP="00F02C15">
      <w:r w:rsidRPr="002C0DEE">
        <w:t xml:space="preserve">Bei der Planung der Website suchte ich nach einer modernen sans-serif Schriftart. Schnell fand ich die Schriftart «Open Sans». </w:t>
      </w:r>
      <w:r w:rsidR="00D27AA0" w:rsidRPr="002C0DEE">
        <w:t>Auf der «About Me» Seite, im Textfeld, benutze ich zudem noch die Schrift «monospace».</w:t>
      </w:r>
    </w:p>
    <w:p w14:paraId="34F26F8D" w14:textId="54AFC133" w:rsidR="00F02C15" w:rsidRPr="002C0DEE" w:rsidRDefault="00D27AA0" w:rsidP="00F02C15">
      <w:pPr>
        <w:pStyle w:val="Heading2"/>
        <w:keepNext w:val="0"/>
        <w:keepLines w:val="0"/>
        <w:tabs>
          <w:tab w:val="clear" w:pos="851"/>
          <w:tab w:val="clear" w:pos="1134"/>
        </w:tabs>
        <w:spacing w:before="0" w:after="120" w:line="240" w:lineRule="auto"/>
      </w:pPr>
      <w:r w:rsidRPr="002C0DEE">
        <w:t>Open Sans</w:t>
      </w:r>
    </w:p>
    <w:p w14:paraId="53AE54CE" w14:textId="570B6F73" w:rsidR="00F02C15" w:rsidRPr="002C0DEE" w:rsidRDefault="00D27AA0" w:rsidP="00F02C15">
      <w:r w:rsidRPr="002C0DEE">
        <w:t>Diese Schriftart wird bei jedem Text verwendet, ausser dem Textfeld auf der «About Me» Seite.</w:t>
      </w:r>
    </w:p>
    <w:p w14:paraId="61F841D8" w14:textId="516107B1" w:rsidR="00F02C15" w:rsidRPr="002C0DEE" w:rsidRDefault="00AE0341" w:rsidP="00F02C15">
      <w:pPr>
        <w:pStyle w:val="Heading2"/>
        <w:keepNext w:val="0"/>
        <w:keepLines w:val="0"/>
        <w:tabs>
          <w:tab w:val="clear" w:pos="851"/>
          <w:tab w:val="clear" w:pos="1134"/>
        </w:tabs>
        <w:spacing w:before="0" w:after="120" w:line="240" w:lineRule="auto"/>
      </w:pPr>
      <w:r w:rsidRPr="002C0DEE">
        <w:t>monospace</w:t>
      </w:r>
    </w:p>
    <w:p w14:paraId="0C02E199" w14:textId="749F2EB2" w:rsidR="00DB0B79" w:rsidRPr="002C0DEE" w:rsidRDefault="00D27AA0" w:rsidP="005F79CA">
      <w:r w:rsidRPr="002C0DEE">
        <w:t>Diese Schriftart wird nur bei dem Textfeld auf der</w:t>
      </w:r>
      <w:r w:rsidR="00C256B0" w:rsidRPr="002C0DEE">
        <w:t xml:space="preserve"> «About Me» Seite verwendet.</w:t>
      </w:r>
      <w:r w:rsidR="00DB0B79" w:rsidRPr="002C0DEE">
        <w:br w:type="page"/>
      </w:r>
    </w:p>
    <w:p w14:paraId="65957429" w14:textId="77777777" w:rsidR="00DB0B79" w:rsidRPr="002C0DEE" w:rsidRDefault="003C074C" w:rsidP="00284F5C">
      <w:pPr>
        <w:pStyle w:val="Heading1"/>
      </w:pPr>
      <w:bookmarkStart w:id="59" w:name="_Toc1388176"/>
      <w:bookmarkStart w:id="60" w:name="_Toc76134705"/>
      <w:r w:rsidRPr="002C0DEE">
        <w:lastRenderedPageBreak/>
        <w:t>Testing</w:t>
      </w:r>
      <w:bookmarkEnd w:id="59"/>
      <w:bookmarkEnd w:id="60"/>
    </w:p>
    <w:p w14:paraId="319630F9" w14:textId="77777777" w:rsidR="00DB0B79" w:rsidRPr="002C0DEE" w:rsidRDefault="00DB0B79" w:rsidP="003A3113">
      <w:pPr>
        <w:pStyle w:val="Heading2"/>
      </w:pPr>
      <w:bookmarkStart w:id="61" w:name="_Toc411264555"/>
      <w:bookmarkStart w:id="62" w:name="_Toc413311405"/>
      <w:bookmarkStart w:id="63" w:name="_Toc440032406"/>
      <w:bookmarkStart w:id="64" w:name="_Toc479596112"/>
      <w:bookmarkStart w:id="65" w:name="_Toc1388177"/>
      <w:r w:rsidRPr="002C0DEE">
        <w:t>Testumgebung</w:t>
      </w:r>
      <w:bookmarkEnd w:id="61"/>
      <w:bookmarkEnd w:id="62"/>
      <w:bookmarkEnd w:id="63"/>
      <w:bookmarkEnd w:id="64"/>
      <w:bookmarkEnd w:id="65"/>
    </w:p>
    <w:p w14:paraId="69E17F65" w14:textId="71A70F99" w:rsidR="00DB0B79" w:rsidRPr="002C0DEE" w:rsidRDefault="00B04259" w:rsidP="00DB0B79">
      <w:pPr>
        <w:pStyle w:val="ListParagraph"/>
        <w:numPr>
          <w:ilvl w:val="0"/>
          <w:numId w:val="41"/>
        </w:numPr>
        <w:spacing w:after="360" w:line="276" w:lineRule="auto"/>
      </w:pPr>
      <w:r w:rsidRPr="002C0DEE">
        <w:t>Betriebssystem: Windows 10</w:t>
      </w:r>
    </w:p>
    <w:p w14:paraId="0AE135B6" w14:textId="048FBF66" w:rsidR="00DB0B79" w:rsidRPr="002C0DEE" w:rsidRDefault="00B04259" w:rsidP="00DB0B79">
      <w:pPr>
        <w:pStyle w:val="ListParagraph"/>
        <w:numPr>
          <w:ilvl w:val="0"/>
          <w:numId w:val="41"/>
        </w:numPr>
        <w:spacing w:after="360" w:line="276" w:lineRule="auto"/>
      </w:pPr>
      <w:r w:rsidRPr="002C0DEE">
        <w:t>Google Chrome</w:t>
      </w:r>
    </w:p>
    <w:p w14:paraId="7CD64FCB" w14:textId="02C0A087" w:rsidR="0022213E" w:rsidRPr="002C0DEE" w:rsidRDefault="00B04259" w:rsidP="00DB0B79">
      <w:pPr>
        <w:pStyle w:val="ListParagraph"/>
        <w:numPr>
          <w:ilvl w:val="0"/>
          <w:numId w:val="41"/>
        </w:numPr>
        <w:spacing w:after="360" w:line="276" w:lineRule="auto"/>
        <w:rPr>
          <w:lang w:val="en-US"/>
        </w:rPr>
      </w:pPr>
      <w:r w:rsidRPr="002C0DEE">
        <w:rPr>
          <w:lang w:val="en-US"/>
        </w:rPr>
        <w:t>Bbc-Pc, i7-8700, 16gb RAM</w:t>
      </w:r>
    </w:p>
    <w:p w14:paraId="44C0264B" w14:textId="057C3A9E" w:rsidR="0080600D" w:rsidRPr="002C0DEE" w:rsidRDefault="00DC645C" w:rsidP="00DB0B79">
      <w:pPr>
        <w:pStyle w:val="ListParagraph"/>
        <w:numPr>
          <w:ilvl w:val="0"/>
          <w:numId w:val="41"/>
        </w:numPr>
        <w:spacing w:after="360" w:line="276" w:lineRule="auto"/>
      </w:pPr>
      <w:r w:rsidRPr="002C0DEE">
        <w:t>Display: 1920x1080</w:t>
      </w:r>
    </w:p>
    <w:p w14:paraId="73E87BA4" w14:textId="011704AF" w:rsidR="00DB0B79" w:rsidRPr="002C0DEE" w:rsidRDefault="00DB0B79" w:rsidP="00DB0B79">
      <w:pPr>
        <w:pStyle w:val="Heading2"/>
        <w:keepNext w:val="0"/>
        <w:keepLines w:val="0"/>
        <w:tabs>
          <w:tab w:val="clear" w:pos="851"/>
          <w:tab w:val="clear" w:pos="1134"/>
        </w:tabs>
        <w:spacing w:before="120" w:after="120" w:line="240" w:lineRule="auto"/>
      </w:pPr>
      <w:bookmarkStart w:id="66" w:name="_Toc440032407"/>
      <w:bookmarkStart w:id="67" w:name="_Toc479596113"/>
      <w:bookmarkStart w:id="68" w:name="_Toc1388178"/>
      <w:r w:rsidRPr="002C0DEE">
        <w:t>User Acceptance Testfälle</w:t>
      </w:r>
      <w:bookmarkEnd w:id="66"/>
      <w:bookmarkEnd w:id="67"/>
      <w:bookmarkEnd w:id="68"/>
    </w:p>
    <w:p w14:paraId="6B1B60AC" w14:textId="77777777" w:rsidR="00DC645C" w:rsidRPr="002C0DEE" w:rsidRDefault="00DC645C" w:rsidP="00DC645C"/>
    <w:tbl>
      <w:tblPr>
        <w:tblW w:w="9292" w:type="dxa"/>
        <w:tblLook w:val="04A0" w:firstRow="1" w:lastRow="0" w:firstColumn="1" w:lastColumn="0" w:noHBand="0" w:noVBand="1"/>
      </w:tblPr>
      <w:tblGrid>
        <w:gridCol w:w="2020"/>
        <w:gridCol w:w="7272"/>
      </w:tblGrid>
      <w:tr w:rsidR="00153D56" w:rsidRPr="002C0DEE" w14:paraId="2042FFDB" w14:textId="77777777" w:rsidTr="0083423F">
        <w:tc>
          <w:tcPr>
            <w:tcW w:w="2020" w:type="dxa"/>
            <w:tcBorders>
              <w:bottom w:val="single" w:sz="4" w:space="0" w:color="auto"/>
            </w:tcBorders>
          </w:tcPr>
          <w:p w14:paraId="38DC3BF6" w14:textId="77777777" w:rsidR="00153D56" w:rsidRPr="002C0DEE" w:rsidRDefault="00153D56" w:rsidP="0083423F">
            <w:pPr>
              <w:rPr>
                <w:color w:val="00B0F0"/>
              </w:rPr>
            </w:pPr>
            <w:r w:rsidRPr="002C0DEE">
              <w:rPr>
                <w:color w:val="00B0F0"/>
              </w:rPr>
              <w:t>Abschnitt</w:t>
            </w:r>
          </w:p>
        </w:tc>
        <w:tc>
          <w:tcPr>
            <w:tcW w:w="7272" w:type="dxa"/>
            <w:tcBorders>
              <w:bottom w:val="single" w:sz="4" w:space="0" w:color="auto"/>
            </w:tcBorders>
          </w:tcPr>
          <w:p w14:paraId="73F53018" w14:textId="77777777" w:rsidR="00153D56" w:rsidRPr="002C0DEE" w:rsidRDefault="00153D56" w:rsidP="0083423F">
            <w:pPr>
              <w:rPr>
                <w:color w:val="00B0F0"/>
              </w:rPr>
            </w:pPr>
            <w:r w:rsidRPr="002C0DEE">
              <w:rPr>
                <w:color w:val="00B0F0"/>
              </w:rPr>
              <w:t>Inhalt</w:t>
            </w:r>
          </w:p>
        </w:tc>
      </w:tr>
      <w:tr w:rsidR="00153D56" w:rsidRPr="002C0DEE" w14:paraId="0E73B376" w14:textId="77777777" w:rsidTr="0083423F">
        <w:tc>
          <w:tcPr>
            <w:tcW w:w="2020" w:type="dxa"/>
            <w:tcBorders>
              <w:top w:val="single" w:sz="4" w:space="0" w:color="auto"/>
              <w:bottom w:val="dotted" w:sz="4" w:space="0" w:color="auto"/>
            </w:tcBorders>
          </w:tcPr>
          <w:p w14:paraId="455E4734" w14:textId="77777777" w:rsidR="00153D56" w:rsidRPr="002C0DEE" w:rsidRDefault="00153D56" w:rsidP="0083423F">
            <w:pPr>
              <w:spacing w:after="0"/>
            </w:pPr>
            <w:r w:rsidRPr="002C0DEE">
              <w:t>ID</w:t>
            </w:r>
          </w:p>
        </w:tc>
        <w:tc>
          <w:tcPr>
            <w:tcW w:w="7272" w:type="dxa"/>
            <w:tcBorders>
              <w:top w:val="single" w:sz="4" w:space="0" w:color="auto"/>
              <w:bottom w:val="dotted" w:sz="4" w:space="0" w:color="auto"/>
            </w:tcBorders>
          </w:tcPr>
          <w:p w14:paraId="4CDE7D24" w14:textId="77777777" w:rsidR="00153D56" w:rsidRPr="002C0DEE" w:rsidRDefault="00153D56" w:rsidP="0083423F">
            <w:pPr>
              <w:spacing w:after="0"/>
              <w:rPr>
                <w:lang w:val="fr-CH"/>
              </w:rPr>
            </w:pPr>
            <w:r w:rsidRPr="002C0DEE">
              <w:rPr>
                <w:noProof/>
                <w:lang w:val="fr-CH"/>
              </w:rPr>
              <w:t>T-01</w:t>
            </w:r>
          </w:p>
        </w:tc>
      </w:tr>
      <w:tr w:rsidR="00153D56" w:rsidRPr="002C0DEE" w14:paraId="60385A6A" w14:textId="77777777" w:rsidTr="0083423F">
        <w:tc>
          <w:tcPr>
            <w:tcW w:w="2020" w:type="dxa"/>
            <w:tcBorders>
              <w:top w:val="dotted" w:sz="4" w:space="0" w:color="auto"/>
              <w:bottom w:val="dotted" w:sz="4" w:space="0" w:color="auto"/>
            </w:tcBorders>
          </w:tcPr>
          <w:p w14:paraId="07B86021" w14:textId="77777777" w:rsidR="00153D56" w:rsidRPr="002C0DEE" w:rsidRDefault="00153D56" w:rsidP="00153D56">
            <w:pPr>
              <w:spacing w:after="0"/>
            </w:pPr>
            <w:r w:rsidRPr="002C0DEE">
              <w:t>Vorbedingungen</w:t>
            </w:r>
          </w:p>
        </w:tc>
        <w:tc>
          <w:tcPr>
            <w:tcW w:w="7272" w:type="dxa"/>
            <w:tcBorders>
              <w:top w:val="dotted" w:sz="4" w:space="0" w:color="auto"/>
              <w:bottom w:val="dotted" w:sz="4" w:space="0" w:color="auto"/>
            </w:tcBorders>
          </w:tcPr>
          <w:p w14:paraId="474C968C" w14:textId="5C82172E" w:rsidR="00153D56" w:rsidRPr="002C0DEE" w:rsidRDefault="00DC645C" w:rsidP="00153D56">
            <w:pPr>
              <w:spacing w:after="0"/>
              <w:jc w:val="both"/>
            </w:pPr>
            <w:r w:rsidRPr="002C0DEE">
              <w:t>Korrekte Testumgebung wird verwendet, Internetzugriff</w:t>
            </w:r>
          </w:p>
        </w:tc>
      </w:tr>
      <w:tr w:rsidR="00153D56" w:rsidRPr="002C0DEE" w14:paraId="191FF5FC" w14:textId="77777777" w:rsidTr="0083423F">
        <w:tc>
          <w:tcPr>
            <w:tcW w:w="2020" w:type="dxa"/>
            <w:tcBorders>
              <w:top w:val="dotted" w:sz="4" w:space="0" w:color="auto"/>
              <w:bottom w:val="dotted" w:sz="4" w:space="0" w:color="auto"/>
            </w:tcBorders>
          </w:tcPr>
          <w:p w14:paraId="6CF18160" w14:textId="77777777" w:rsidR="00153D56" w:rsidRPr="002C0DEE" w:rsidRDefault="00153D56" w:rsidP="00153D56">
            <w:pPr>
              <w:spacing w:after="0"/>
            </w:pPr>
            <w:r w:rsidRPr="002C0DEE">
              <w:t>Ablauf</w:t>
            </w:r>
          </w:p>
        </w:tc>
        <w:tc>
          <w:tcPr>
            <w:tcW w:w="7272" w:type="dxa"/>
            <w:tcBorders>
              <w:top w:val="dotted" w:sz="4" w:space="0" w:color="auto"/>
              <w:bottom w:val="dotted" w:sz="4" w:space="0" w:color="auto"/>
            </w:tcBorders>
          </w:tcPr>
          <w:p w14:paraId="07FD3D29" w14:textId="0AF67518" w:rsidR="00153D56" w:rsidRPr="002C0DEE" w:rsidRDefault="00DC645C" w:rsidP="00153D56">
            <w:pPr>
              <w:spacing w:after="0"/>
              <w:jc w:val="both"/>
            </w:pPr>
            <w:r w:rsidRPr="002C0DEE">
              <w:t>Chrome öffnen, bgisim.bbc-projects.ch in Suchleiste eingaben, Enter drücken</w:t>
            </w:r>
          </w:p>
        </w:tc>
      </w:tr>
      <w:tr w:rsidR="00153D56" w:rsidRPr="002C0DEE" w14:paraId="74DCDBB5" w14:textId="77777777" w:rsidTr="00CA2BDE">
        <w:trPr>
          <w:trHeight w:val="782"/>
        </w:trPr>
        <w:tc>
          <w:tcPr>
            <w:tcW w:w="2020" w:type="dxa"/>
            <w:tcBorders>
              <w:top w:val="dotted" w:sz="4" w:space="0" w:color="auto"/>
            </w:tcBorders>
          </w:tcPr>
          <w:p w14:paraId="7A2C7ED6" w14:textId="77777777" w:rsidR="00153D56" w:rsidRPr="002C0DEE" w:rsidRDefault="00153D56" w:rsidP="00153D56">
            <w:pPr>
              <w:spacing w:after="0"/>
            </w:pPr>
            <w:r w:rsidRPr="002C0DEE">
              <w:t>Erwartetes Resultat</w:t>
            </w:r>
          </w:p>
        </w:tc>
        <w:tc>
          <w:tcPr>
            <w:tcW w:w="7272" w:type="dxa"/>
            <w:tcBorders>
              <w:top w:val="dotted" w:sz="4" w:space="0" w:color="auto"/>
            </w:tcBorders>
          </w:tcPr>
          <w:p w14:paraId="180AE416" w14:textId="24072621" w:rsidR="00153D56" w:rsidRPr="002C0DEE" w:rsidRDefault="00DC645C" w:rsidP="00153D56">
            <w:pPr>
              <w:spacing w:after="0"/>
              <w:jc w:val="both"/>
            </w:pPr>
            <w:r w:rsidRPr="002C0DEE">
              <w:t>Es erscheint der Home-Screen, Bilder werden geladen</w:t>
            </w:r>
          </w:p>
        </w:tc>
      </w:tr>
    </w:tbl>
    <w:p w14:paraId="57E5A60A" w14:textId="49443AAE" w:rsidR="00DB0B79" w:rsidRPr="002C0DEE" w:rsidRDefault="00DB0B79" w:rsidP="00DB0B79"/>
    <w:tbl>
      <w:tblPr>
        <w:tblW w:w="9292" w:type="dxa"/>
        <w:tblLook w:val="04A0" w:firstRow="1" w:lastRow="0" w:firstColumn="1" w:lastColumn="0" w:noHBand="0" w:noVBand="1"/>
      </w:tblPr>
      <w:tblGrid>
        <w:gridCol w:w="2020"/>
        <w:gridCol w:w="7272"/>
      </w:tblGrid>
      <w:tr w:rsidR="00DC645C" w:rsidRPr="002C0DEE" w14:paraId="1AE134AE" w14:textId="77777777" w:rsidTr="003B28D2">
        <w:tc>
          <w:tcPr>
            <w:tcW w:w="2020" w:type="dxa"/>
            <w:tcBorders>
              <w:bottom w:val="single" w:sz="4" w:space="0" w:color="auto"/>
            </w:tcBorders>
          </w:tcPr>
          <w:p w14:paraId="686E824B" w14:textId="77777777" w:rsidR="00DC645C" w:rsidRPr="002C0DEE" w:rsidRDefault="00DC645C" w:rsidP="003B28D2">
            <w:pPr>
              <w:rPr>
                <w:color w:val="00B0F0"/>
              </w:rPr>
            </w:pPr>
            <w:r w:rsidRPr="002C0DEE">
              <w:rPr>
                <w:color w:val="00B0F0"/>
              </w:rPr>
              <w:t>Abschnitt</w:t>
            </w:r>
          </w:p>
        </w:tc>
        <w:tc>
          <w:tcPr>
            <w:tcW w:w="7272" w:type="dxa"/>
            <w:tcBorders>
              <w:bottom w:val="single" w:sz="4" w:space="0" w:color="auto"/>
            </w:tcBorders>
          </w:tcPr>
          <w:p w14:paraId="72895DD2" w14:textId="77777777" w:rsidR="00DC645C" w:rsidRPr="002C0DEE" w:rsidRDefault="00DC645C" w:rsidP="003B28D2">
            <w:pPr>
              <w:rPr>
                <w:color w:val="00B0F0"/>
              </w:rPr>
            </w:pPr>
            <w:r w:rsidRPr="002C0DEE">
              <w:rPr>
                <w:color w:val="00B0F0"/>
              </w:rPr>
              <w:t>Inhalt</w:t>
            </w:r>
          </w:p>
        </w:tc>
      </w:tr>
      <w:tr w:rsidR="00DC645C" w:rsidRPr="002C0DEE" w14:paraId="069E6064" w14:textId="77777777" w:rsidTr="003B28D2">
        <w:tc>
          <w:tcPr>
            <w:tcW w:w="2020" w:type="dxa"/>
            <w:tcBorders>
              <w:top w:val="single" w:sz="4" w:space="0" w:color="auto"/>
              <w:bottom w:val="dotted" w:sz="4" w:space="0" w:color="auto"/>
            </w:tcBorders>
          </w:tcPr>
          <w:p w14:paraId="4CAEC68F" w14:textId="77777777" w:rsidR="00DC645C" w:rsidRPr="002C0DEE" w:rsidRDefault="00DC645C" w:rsidP="003B28D2">
            <w:pPr>
              <w:spacing w:after="0"/>
            </w:pPr>
            <w:r w:rsidRPr="002C0DEE">
              <w:t>ID</w:t>
            </w:r>
          </w:p>
        </w:tc>
        <w:tc>
          <w:tcPr>
            <w:tcW w:w="7272" w:type="dxa"/>
            <w:tcBorders>
              <w:top w:val="single" w:sz="4" w:space="0" w:color="auto"/>
              <w:bottom w:val="dotted" w:sz="4" w:space="0" w:color="auto"/>
            </w:tcBorders>
          </w:tcPr>
          <w:p w14:paraId="6804437F" w14:textId="35BC9781" w:rsidR="00DC645C" w:rsidRPr="002C0DEE" w:rsidRDefault="00DC645C" w:rsidP="003B28D2">
            <w:pPr>
              <w:spacing w:after="0"/>
              <w:rPr>
                <w:lang w:val="fr-CH"/>
              </w:rPr>
            </w:pPr>
            <w:r w:rsidRPr="002C0DEE">
              <w:rPr>
                <w:noProof/>
                <w:lang w:val="fr-CH"/>
              </w:rPr>
              <w:t>T-02</w:t>
            </w:r>
          </w:p>
        </w:tc>
      </w:tr>
      <w:tr w:rsidR="00DC645C" w:rsidRPr="002C0DEE" w14:paraId="08A27324" w14:textId="77777777" w:rsidTr="003B28D2">
        <w:tc>
          <w:tcPr>
            <w:tcW w:w="2020" w:type="dxa"/>
            <w:tcBorders>
              <w:top w:val="dotted" w:sz="4" w:space="0" w:color="auto"/>
              <w:bottom w:val="dotted" w:sz="4" w:space="0" w:color="auto"/>
            </w:tcBorders>
          </w:tcPr>
          <w:p w14:paraId="04E49C78" w14:textId="77777777" w:rsidR="00DC645C" w:rsidRPr="002C0DEE" w:rsidRDefault="00DC645C" w:rsidP="003B28D2">
            <w:pPr>
              <w:spacing w:after="0"/>
            </w:pPr>
            <w:r w:rsidRPr="002C0DEE">
              <w:t>Vorbedingungen</w:t>
            </w:r>
          </w:p>
        </w:tc>
        <w:tc>
          <w:tcPr>
            <w:tcW w:w="7272" w:type="dxa"/>
            <w:tcBorders>
              <w:top w:val="dotted" w:sz="4" w:space="0" w:color="auto"/>
              <w:bottom w:val="dotted" w:sz="4" w:space="0" w:color="auto"/>
            </w:tcBorders>
          </w:tcPr>
          <w:p w14:paraId="51536DA7" w14:textId="7F077A4C" w:rsidR="00DC645C" w:rsidRPr="002C0DEE" w:rsidRDefault="00BF1BD6" w:rsidP="003B28D2">
            <w:pPr>
              <w:spacing w:after="0"/>
              <w:jc w:val="both"/>
            </w:pPr>
            <w:r w:rsidRPr="002C0DEE">
              <w:t>T-01 erfolgreich</w:t>
            </w:r>
          </w:p>
        </w:tc>
      </w:tr>
      <w:tr w:rsidR="00DC645C" w:rsidRPr="002C0DEE" w14:paraId="161689E8" w14:textId="77777777" w:rsidTr="003B28D2">
        <w:tc>
          <w:tcPr>
            <w:tcW w:w="2020" w:type="dxa"/>
            <w:tcBorders>
              <w:top w:val="dotted" w:sz="4" w:space="0" w:color="auto"/>
              <w:bottom w:val="dotted" w:sz="4" w:space="0" w:color="auto"/>
            </w:tcBorders>
          </w:tcPr>
          <w:p w14:paraId="5B27ECE4" w14:textId="77777777" w:rsidR="00DC645C" w:rsidRPr="002C0DEE" w:rsidRDefault="00DC645C" w:rsidP="003B28D2">
            <w:pPr>
              <w:spacing w:after="0"/>
            </w:pPr>
            <w:r w:rsidRPr="002C0DEE">
              <w:t>Ablauf</w:t>
            </w:r>
          </w:p>
        </w:tc>
        <w:tc>
          <w:tcPr>
            <w:tcW w:w="7272" w:type="dxa"/>
            <w:tcBorders>
              <w:top w:val="dotted" w:sz="4" w:space="0" w:color="auto"/>
              <w:bottom w:val="dotted" w:sz="4" w:space="0" w:color="auto"/>
            </w:tcBorders>
          </w:tcPr>
          <w:p w14:paraId="25B7C53D" w14:textId="6BC88ABA" w:rsidR="00DC645C" w:rsidRPr="002C0DEE" w:rsidRDefault="00CA2BDE" w:rsidP="003B28D2">
            <w:pPr>
              <w:spacing w:after="0"/>
              <w:jc w:val="both"/>
            </w:pPr>
            <w:r w:rsidRPr="002C0DEE">
              <w:t>Auf die drei Striche klicken</w:t>
            </w:r>
          </w:p>
        </w:tc>
      </w:tr>
      <w:tr w:rsidR="00DC645C" w:rsidRPr="002C0DEE" w14:paraId="6110B8E3" w14:textId="77777777" w:rsidTr="003B28D2">
        <w:tc>
          <w:tcPr>
            <w:tcW w:w="2020" w:type="dxa"/>
            <w:tcBorders>
              <w:top w:val="dotted" w:sz="4" w:space="0" w:color="auto"/>
            </w:tcBorders>
          </w:tcPr>
          <w:p w14:paraId="79B54D76" w14:textId="77777777" w:rsidR="00DC645C" w:rsidRPr="002C0DEE" w:rsidRDefault="00DC645C" w:rsidP="003B28D2">
            <w:pPr>
              <w:spacing w:after="0"/>
            </w:pPr>
            <w:r w:rsidRPr="002C0DEE">
              <w:t>Erwartetes Resultat</w:t>
            </w:r>
          </w:p>
        </w:tc>
        <w:tc>
          <w:tcPr>
            <w:tcW w:w="7272" w:type="dxa"/>
            <w:tcBorders>
              <w:top w:val="dotted" w:sz="4" w:space="0" w:color="auto"/>
            </w:tcBorders>
          </w:tcPr>
          <w:p w14:paraId="3B69B34F" w14:textId="7E795B73" w:rsidR="00DC645C" w:rsidRPr="002C0DEE" w:rsidRDefault="00CA2BDE" w:rsidP="003B28D2">
            <w:pPr>
              <w:spacing w:after="0"/>
              <w:jc w:val="both"/>
            </w:pPr>
            <w:r w:rsidRPr="002C0DEE">
              <w:t>Das Burgermenu öffnet sich</w:t>
            </w:r>
          </w:p>
        </w:tc>
      </w:tr>
    </w:tbl>
    <w:p w14:paraId="598BEF77" w14:textId="673CDCE7" w:rsidR="00DC645C" w:rsidRPr="002C0DEE" w:rsidRDefault="00DC645C" w:rsidP="00DB0B79"/>
    <w:tbl>
      <w:tblPr>
        <w:tblW w:w="23836" w:type="dxa"/>
        <w:tblLook w:val="04A0" w:firstRow="1" w:lastRow="0" w:firstColumn="1" w:lastColumn="0" w:noHBand="0" w:noVBand="1"/>
      </w:tblPr>
      <w:tblGrid>
        <w:gridCol w:w="2020"/>
        <w:gridCol w:w="7340"/>
        <w:gridCol w:w="7204"/>
        <w:gridCol w:w="7272"/>
      </w:tblGrid>
      <w:tr w:rsidR="00CA2BDE" w:rsidRPr="002C0DEE" w14:paraId="1F2F96C7" w14:textId="77777777" w:rsidTr="00CA2BDE">
        <w:trPr>
          <w:gridAfter w:val="2"/>
          <w:wAfter w:w="14476" w:type="dxa"/>
        </w:trPr>
        <w:tc>
          <w:tcPr>
            <w:tcW w:w="2020" w:type="dxa"/>
            <w:tcBorders>
              <w:bottom w:val="single" w:sz="4" w:space="0" w:color="auto"/>
            </w:tcBorders>
          </w:tcPr>
          <w:p w14:paraId="2C490CFB" w14:textId="77777777" w:rsidR="00CA2BDE" w:rsidRPr="002C0DEE" w:rsidRDefault="00CA2BDE" w:rsidP="003B28D2">
            <w:pPr>
              <w:rPr>
                <w:color w:val="00B0F0"/>
              </w:rPr>
            </w:pPr>
            <w:r w:rsidRPr="002C0DEE">
              <w:rPr>
                <w:color w:val="00B0F0"/>
              </w:rPr>
              <w:t>Abschnitt</w:t>
            </w:r>
          </w:p>
        </w:tc>
        <w:tc>
          <w:tcPr>
            <w:tcW w:w="7340" w:type="dxa"/>
            <w:tcBorders>
              <w:bottom w:val="single" w:sz="4" w:space="0" w:color="auto"/>
            </w:tcBorders>
          </w:tcPr>
          <w:p w14:paraId="0983C52A" w14:textId="77777777" w:rsidR="00CA2BDE" w:rsidRPr="002C0DEE" w:rsidRDefault="00CA2BDE" w:rsidP="003B28D2">
            <w:pPr>
              <w:rPr>
                <w:color w:val="00B0F0"/>
              </w:rPr>
            </w:pPr>
            <w:r w:rsidRPr="002C0DEE">
              <w:rPr>
                <w:color w:val="00B0F0"/>
              </w:rPr>
              <w:t>Inhalt</w:t>
            </w:r>
          </w:p>
        </w:tc>
      </w:tr>
      <w:tr w:rsidR="00CA2BDE" w:rsidRPr="002C0DEE" w14:paraId="185F5D69" w14:textId="77777777" w:rsidTr="00CA2BDE">
        <w:trPr>
          <w:gridAfter w:val="2"/>
          <w:wAfter w:w="14476" w:type="dxa"/>
        </w:trPr>
        <w:tc>
          <w:tcPr>
            <w:tcW w:w="2020" w:type="dxa"/>
            <w:tcBorders>
              <w:top w:val="single" w:sz="4" w:space="0" w:color="auto"/>
              <w:bottom w:val="dotted" w:sz="4" w:space="0" w:color="auto"/>
            </w:tcBorders>
          </w:tcPr>
          <w:p w14:paraId="7FB824CF" w14:textId="77777777" w:rsidR="00CA2BDE" w:rsidRPr="002C0DEE" w:rsidRDefault="00CA2BDE" w:rsidP="003B28D2">
            <w:pPr>
              <w:spacing w:after="0"/>
            </w:pPr>
            <w:r w:rsidRPr="002C0DEE">
              <w:t>ID</w:t>
            </w:r>
          </w:p>
        </w:tc>
        <w:tc>
          <w:tcPr>
            <w:tcW w:w="7340" w:type="dxa"/>
            <w:tcBorders>
              <w:top w:val="single" w:sz="4" w:space="0" w:color="auto"/>
              <w:bottom w:val="dotted" w:sz="4" w:space="0" w:color="auto"/>
            </w:tcBorders>
          </w:tcPr>
          <w:p w14:paraId="56691534" w14:textId="429678A3" w:rsidR="00CA2BDE" w:rsidRPr="002C0DEE" w:rsidRDefault="00CA2BDE" w:rsidP="003B28D2">
            <w:pPr>
              <w:spacing w:after="0"/>
              <w:rPr>
                <w:lang w:val="fr-CH"/>
              </w:rPr>
            </w:pPr>
            <w:r w:rsidRPr="002C0DEE">
              <w:rPr>
                <w:noProof/>
                <w:lang w:val="fr-CH"/>
              </w:rPr>
              <w:t>T-03</w:t>
            </w:r>
          </w:p>
        </w:tc>
      </w:tr>
      <w:tr w:rsidR="00CA2BDE" w:rsidRPr="002C0DEE" w14:paraId="0DD7B054" w14:textId="77777777" w:rsidTr="00CA2BDE">
        <w:trPr>
          <w:gridAfter w:val="2"/>
          <w:wAfter w:w="14476" w:type="dxa"/>
        </w:trPr>
        <w:tc>
          <w:tcPr>
            <w:tcW w:w="2020" w:type="dxa"/>
            <w:tcBorders>
              <w:top w:val="dotted" w:sz="4" w:space="0" w:color="auto"/>
              <w:bottom w:val="dotted" w:sz="4" w:space="0" w:color="auto"/>
            </w:tcBorders>
          </w:tcPr>
          <w:p w14:paraId="1D8F3FBE" w14:textId="77777777" w:rsidR="00CA2BDE" w:rsidRPr="002C0DEE" w:rsidRDefault="00CA2BDE" w:rsidP="003B28D2">
            <w:pPr>
              <w:spacing w:after="0"/>
            </w:pPr>
            <w:r w:rsidRPr="002C0DEE">
              <w:t>Vorbedingungen</w:t>
            </w:r>
          </w:p>
        </w:tc>
        <w:tc>
          <w:tcPr>
            <w:tcW w:w="7340" w:type="dxa"/>
            <w:tcBorders>
              <w:top w:val="dotted" w:sz="4" w:space="0" w:color="auto"/>
              <w:bottom w:val="dotted" w:sz="4" w:space="0" w:color="auto"/>
            </w:tcBorders>
          </w:tcPr>
          <w:p w14:paraId="1B8D1126" w14:textId="64170DD4" w:rsidR="00CA2BDE" w:rsidRPr="002C0DEE" w:rsidRDefault="00CA2BDE" w:rsidP="003B28D2">
            <w:pPr>
              <w:spacing w:after="0"/>
              <w:jc w:val="both"/>
            </w:pPr>
            <w:r w:rsidRPr="002C0DEE">
              <w:t>T-02 erfolgreich</w:t>
            </w:r>
          </w:p>
        </w:tc>
      </w:tr>
      <w:tr w:rsidR="00CA2BDE" w:rsidRPr="002C0DEE" w14:paraId="218CF851" w14:textId="77777777" w:rsidTr="00CA2BDE">
        <w:trPr>
          <w:gridAfter w:val="2"/>
          <w:wAfter w:w="14476" w:type="dxa"/>
        </w:trPr>
        <w:tc>
          <w:tcPr>
            <w:tcW w:w="2020" w:type="dxa"/>
            <w:tcBorders>
              <w:top w:val="dotted" w:sz="4" w:space="0" w:color="auto"/>
              <w:bottom w:val="dotted" w:sz="4" w:space="0" w:color="auto"/>
            </w:tcBorders>
          </w:tcPr>
          <w:p w14:paraId="269451F8" w14:textId="77777777" w:rsidR="00CA2BDE" w:rsidRPr="002C0DEE" w:rsidRDefault="00CA2BDE" w:rsidP="003B28D2">
            <w:pPr>
              <w:spacing w:after="0"/>
            </w:pPr>
            <w:r w:rsidRPr="002C0DEE">
              <w:t>Ablauf</w:t>
            </w:r>
          </w:p>
        </w:tc>
        <w:tc>
          <w:tcPr>
            <w:tcW w:w="7340" w:type="dxa"/>
            <w:tcBorders>
              <w:top w:val="dotted" w:sz="4" w:space="0" w:color="auto"/>
              <w:bottom w:val="dotted" w:sz="4" w:space="0" w:color="auto"/>
            </w:tcBorders>
          </w:tcPr>
          <w:p w14:paraId="23196D90" w14:textId="21CCA6E0" w:rsidR="00CA2BDE" w:rsidRPr="002C0DEE" w:rsidRDefault="00CA2BDE" w:rsidP="003B28D2">
            <w:pPr>
              <w:spacing w:after="0"/>
              <w:jc w:val="both"/>
            </w:pPr>
            <w:r w:rsidRPr="002C0DEE">
              <w:t>Auf die drei Striche klicken, einer der Links anklicken</w:t>
            </w:r>
          </w:p>
        </w:tc>
      </w:tr>
      <w:tr w:rsidR="00CA2BDE" w:rsidRPr="002C0DEE" w14:paraId="780F3C7F" w14:textId="157B84CD" w:rsidTr="00CA2BDE">
        <w:tc>
          <w:tcPr>
            <w:tcW w:w="2020" w:type="dxa"/>
            <w:tcBorders>
              <w:bottom w:val="single" w:sz="4" w:space="0" w:color="auto"/>
            </w:tcBorders>
          </w:tcPr>
          <w:p w14:paraId="1C69A9D0" w14:textId="2ECC62B1" w:rsidR="00CA2BDE" w:rsidRPr="002C0DEE" w:rsidRDefault="00CA2BDE" w:rsidP="00CA2BDE">
            <w:r w:rsidRPr="002C0DEE">
              <w:t>Erwartetes Resultat</w:t>
            </w:r>
          </w:p>
          <w:p w14:paraId="71F2F903" w14:textId="1147EAB1" w:rsidR="00CA2BDE" w:rsidRPr="002C0DEE" w:rsidRDefault="00CA2BDE" w:rsidP="00CA2BDE"/>
          <w:p w14:paraId="0F0352DC" w14:textId="0D8E6B23" w:rsidR="00CA2BDE" w:rsidRPr="002C0DEE" w:rsidRDefault="00CA2BDE" w:rsidP="00CA2BDE"/>
          <w:p w14:paraId="2BB0CD72" w14:textId="38C65CF1" w:rsidR="00CA2BDE" w:rsidRPr="002C0DEE" w:rsidRDefault="00CA2BDE" w:rsidP="00CA2BDE"/>
          <w:p w14:paraId="7B0FBE40" w14:textId="77777777" w:rsidR="00CA2BDE" w:rsidRPr="002C0DEE" w:rsidRDefault="00CA2BDE" w:rsidP="00CA2BDE"/>
          <w:p w14:paraId="6780358D" w14:textId="0AEC1873" w:rsidR="00CA2BDE" w:rsidRPr="002C0DEE" w:rsidRDefault="00CA2BDE" w:rsidP="00CA2BDE">
            <w:pPr>
              <w:rPr>
                <w:color w:val="00B0F0"/>
              </w:rPr>
            </w:pPr>
            <w:r w:rsidRPr="002C0DEE">
              <w:rPr>
                <w:color w:val="00B0F0"/>
              </w:rPr>
              <w:lastRenderedPageBreak/>
              <w:t>Abschnitt</w:t>
            </w:r>
          </w:p>
        </w:tc>
        <w:tc>
          <w:tcPr>
            <w:tcW w:w="7340" w:type="dxa"/>
            <w:tcBorders>
              <w:bottom w:val="single" w:sz="4" w:space="0" w:color="auto"/>
            </w:tcBorders>
          </w:tcPr>
          <w:p w14:paraId="224D58B2" w14:textId="5E771D7A" w:rsidR="00CA2BDE" w:rsidRPr="002C0DEE" w:rsidRDefault="00CA2BDE" w:rsidP="00CA2BDE">
            <w:pPr>
              <w:spacing w:after="0"/>
            </w:pPr>
            <w:r w:rsidRPr="002C0DEE">
              <w:lastRenderedPageBreak/>
              <w:t>Die entsprechende Seite öffnet sich</w:t>
            </w:r>
          </w:p>
          <w:p w14:paraId="3C93401C" w14:textId="5EB6B512" w:rsidR="00CA2BDE" w:rsidRPr="002C0DEE" w:rsidRDefault="00CA2BDE" w:rsidP="00CA2BDE">
            <w:pPr>
              <w:rPr>
                <w:color w:val="00B0F0"/>
              </w:rPr>
            </w:pPr>
          </w:p>
        </w:tc>
        <w:tc>
          <w:tcPr>
            <w:tcW w:w="7204" w:type="dxa"/>
          </w:tcPr>
          <w:p w14:paraId="3EA25BD4" w14:textId="0BE9DAA3" w:rsidR="00CA2BDE" w:rsidRPr="002C0DEE" w:rsidRDefault="00CA2BDE" w:rsidP="00CA2BDE">
            <w:pPr>
              <w:spacing w:after="160" w:line="259" w:lineRule="auto"/>
              <w:rPr>
                <w:color w:val="00B0F0"/>
              </w:rPr>
            </w:pPr>
          </w:p>
        </w:tc>
        <w:tc>
          <w:tcPr>
            <w:tcW w:w="7272" w:type="dxa"/>
          </w:tcPr>
          <w:p w14:paraId="75A9A60F" w14:textId="2E32B858" w:rsidR="00CA2BDE" w:rsidRPr="002C0DEE" w:rsidRDefault="00CA2BDE" w:rsidP="00CA2BDE">
            <w:pPr>
              <w:spacing w:after="160" w:line="259" w:lineRule="auto"/>
              <w:rPr>
                <w:color w:val="00B0F0"/>
              </w:rPr>
            </w:pPr>
            <w:r w:rsidRPr="002C0DEE">
              <w:t>Die entsprechende Seite öffnet sich</w:t>
            </w:r>
          </w:p>
        </w:tc>
      </w:tr>
      <w:tr w:rsidR="00CA2BDE" w:rsidRPr="002C0DEE" w14:paraId="41A315A2" w14:textId="77777777" w:rsidTr="00CA2BDE">
        <w:trPr>
          <w:gridAfter w:val="2"/>
          <w:wAfter w:w="14476" w:type="dxa"/>
        </w:trPr>
        <w:tc>
          <w:tcPr>
            <w:tcW w:w="2020" w:type="dxa"/>
            <w:tcBorders>
              <w:top w:val="single" w:sz="4" w:space="0" w:color="auto"/>
              <w:bottom w:val="dotted" w:sz="4" w:space="0" w:color="auto"/>
            </w:tcBorders>
          </w:tcPr>
          <w:p w14:paraId="7B90DB87" w14:textId="77777777" w:rsidR="00CA2BDE" w:rsidRPr="002C0DEE" w:rsidRDefault="00CA2BDE" w:rsidP="00CA2BDE">
            <w:pPr>
              <w:spacing w:after="0"/>
            </w:pPr>
            <w:r w:rsidRPr="002C0DEE">
              <w:t>ID</w:t>
            </w:r>
          </w:p>
        </w:tc>
        <w:tc>
          <w:tcPr>
            <w:tcW w:w="7340" w:type="dxa"/>
            <w:tcBorders>
              <w:top w:val="single" w:sz="4" w:space="0" w:color="auto"/>
              <w:bottom w:val="dotted" w:sz="4" w:space="0" w:color="auto"/>
            </w:tcBorders>
          </w:tcPr>
          <w:p w14:paraId="7F42D2EF" w14:textId="5301ADBD" w:rsidR="00CA2BDE" w:rsidRPr="002C0DEE" w:rsidRDefault="00CA2BDE" w:rsidP="00CA2BDE">
            <w:pPr>
              <w:spacing w:after="0"/>
              <w:rPr>
                <w:lang w:val="fr-CH"/>
              </w:rPr>
            </w:pPr>
            <w:r w:rsidRPr="002C0DEE">
              <w:rPr>
                <w:noProof/>
                <w:lang w:val="fr-CH"/>
              </w:rPr>
              <w:t>T-04</w:t>
            </w:r>
          </w:p>
        </w:tc>
      </w:tr>
      <w:tr w:rsidR="00CA2BDE" w:rsidRPr="002C0DEE" w14:paraId="270F1608" w14:textId="77777777" w:rsidTr="00CA2BDE">
        <w:trPr>
          <w:gridAfter w:val="2"/>
          <w:wAfter w:w="14476" w:type="dxa"/>
        </w:trPr>
        <w:tc>
          <w:tcPr>
            <w:tcW w:w="2020" w:type="dxa"/>
            <w:tcBorders>
              <w:top w:val="dotted" w:sz="4" w:space="0" w:color="auto"/>
              <w:bottom w:val="dotted" w:sz="4" w:space="0" w:color="auto"/>
            </w:tcBorders>
          </w:tcPr>
          <w:p w14:paraId="2881B69A" w14:textId="77777777" w:rsidR="00CA2BDE" w:rsidRPr="002C0DEE" w:rsidRDefault="00CA2BDE" w:rsidP="00CA2BDE">
            <w:pPr>
              <w:spacing w:after="0"/>
            </w:pPr>
            <w:r w:rsidRPr="002C0DEE">
              <w:t>Vorbedingungen</w:t>
            </w:r>
          </w:p>
        </w:tc>
        <w:tc>
          <w:tcPr>
            <w:tcW w:w="7340" w:type="dxa"/>
            <w:tcBorders>
              <w:top w:val="dotted" w:sz="4" w:space="0" w:color="auto"/>
              <w:bottom w:val="dotted" w:sz="4" w:space="0" w:color="auto"/>
            </w:tcBorders>
          </w:tcPr>
          <w:p w14:paraId="1347081E" w14:textId="132DBF96" w:rsidR="00CA2BDE" w:rsidRPr="002C0DEE" w:rsidRDefault="00CA2BDE" w:rsidP="00CA2BDE">
            <w:pPr>
              <w:spacing w:after="0"/>
              <w:jc w:val="both"/>
            </w:pPr>
            <w:r w:rsidRPr="002C0DEE">
              <w:t>T-03 erfolgreich</w:t>
            </w:r>
          </w:p>
        </w:tc>
      </w:tr>
      <w:tr w:rsidR="00CA2BDE" w:rsidRPr="002C0DEE" w14:paraId="63E993B6" w14:textId="77777777" w:rsidTr="00CA2BDE">
        <w:trPr>
          <w:gridAfter w:val="2"/>
          <w:wAfter w:w="14476" w:type="dxa"/>
        </w:trPr>
        <w:tc>
          <w:tcPr>
            <w:tcW w:w="2020" w:type="dxa"/>
            <w:tcBorders>
              <w:top w:val="dotted" w:sz="4" w:space="0" w:color="auto"/>
              <w:bottom w:val="dotted" w:sz="4" w:space="0" w:color="auto"/>
            </w:tcBorders>
          </w:tcPr>
          <w:p w14:paraId="08CCEE0D" w14:textId="77777777" w:rsidR="00CA2BDE" w:rsidRPr="002C0DEE" w:rsidRDefault="00CA2BDE" w:rsidP="00CA2BDE">
            <w:pPr>
              <w:spacing w:after="0"/>
            </w:pPr>
            <w:r w:rsidRPr="002C0DEE">
              <w:t>Ablauf</w:t>
            </w:r>
          </w:p>
        </w:tc>
        <w:tc>
          <w:tcPr>
            <w:tcW w:w="7340" w:type="dxa"/>
            <w:tcBorders>
              <w:top w:val="dotted" w:sz="4" w:space="0" w:color="auto"/>
              <w:bottom w:val="dotted" w:sz="4" w:space="0" w:color="auto"/>
            </w:tcBorders>
          </w:tcPr>
          <w:p w14:paraId="38D52497" w14:textId="73465BC4" w:rsidR="00CA2BDE" w:rsidRPr="002C0DEE" w:rsidRDefault="00CA2BDE" w:rsidP="00CA2BDE">
            <w:pPr>
              <w:spacing w:after="0"/>
              <w:jc w:val="both"/>
            </w:pPr>
            <w:r w:rsidRPr="002C0DEE">
              <w:t>Auf das Sonnen/Mond Symbol klicken, via Burgermenu zu einer anderen Seite navigieren, erneut auf Sonnen/Mond Symbol klicken</w:t>
            </w:r>
          </w:p>
        </w:tc>
      </w:tr>
      <w:tr w:rsidR="00CA2BDE" w:rsidRPr="002C0DEE" w14:paraId="12E712AA" w14:textId="77777777" w:rsidTr="00CA2BDE">
        <w:trPr>
          <w:gridAfter w:val="2"/>
          <w:wAfter w:w="14476" w:type="dxa"/>
        </w:trPr>
        <w:tc>
          <w:tcPr>
            <w:tcW w:w="2020" w:type="dxa"/>
            <w:tcBorders>
              <w:top w:val="dotted" w:sz="4" w:space="0" w:color="auto"/>
            </w:tcBorders>
          </w:tcPr>
          <w:p w14:paraId="12D4ABAD" w14:textId="77777777" w:rsidR="00CA2BDE" w:rsidRPr="002C0DEE" w:rsidRDefault="00CA2BDE" w:rsidP="00CA2BDE">
            <w:pPr>
              <w:spacing w:after="0"/>
            </w:pPr>
            <w:r w:rsidRPr="002C0DEE">
              <w:t>Erwartetes Resultat</w:t>
            </w:r>
          </w:p>
        </w:tc>
        <w:tc>
          <w:tcPr>
            <w:tcW w:w="7340" w:type="dxa"/>
            <w:tcBorders>
              <w:top w:val="dotted" w:sz="4" w:space="0" w:color="auto"/>
            </w:tcBorders>
          </w:tcPr>
          <w:p w14:paraId="03CAB74F" w14:textId="44117337" w:rsidR="00CA2BDE" w:rsidRPr="002C0DEE" w:rsidRDefault="00CA2BDE" w:rsidP="00CA2BDE">
            <w:pPr>
              <w:spacing w:after="0"/>
              <w:jc w:val="both"/>
            </w:pPr>
            <w:r w:rsidRPr="002C0DEE">
              <w:t>Nach dem ersten Klick wird der dunkle Modus aktiviert, dieser bleibt auch beim Seitenwechsel aktiviert, bei einem zweiten Klick wird wieder der helle Modus aktiviert</w:t>
            </w:r>
          </w:p>
        </w:tc>
      </w:tr>
    </w:tbl>
    <w:p w14:paraId="24F37E82" w14:textId="77777777" w:rsidR="00CA2BDE" w:rsidRPr="002C0DEE" w:rsidRDefault="00CA2BDE" w:rsidP="00DB0B79"/>
    <w:tbl>
      <w:tblPr>
        <w:tblW w:w="9292" w:type="dxa"/>
        <w:tblLook w:val="04A0" w:firstRow="1" w:lastRow="0" w:firstColumn="1" w:lastColumn="0" w:noHBand="0" w:noVBand="1"/>
      </w:tblPr>
      <w:tblGrid>
        <w:gridCol w:w="2020"/>
        <w:gridCol w:w="7272"/>
      </w:tblGrid>
      <w:tr w:rsidR="00CA2BDE" w:rsidRPr="002C0DEE" w14:paraId="749AF3C6" w14:textId="77777777" w:rsidTr="003B28D2">
        <w:tc>
          <w:tcPr>
            <w:tcW w:w="2020" w:type="dxa"/>
            <w:tcBorders>
              <w:bottom w:val="single" w:sz="4" w:space="0" w:color="auto"/>
            </w:tcBorders>
          </w:tcPr>
          <w:p w14:paraId="6C7DCE68" w14:textId="77777777" w:rsidR="00CA2BDE" w:rsidRPr="002C0DEE" w:rsidRDefault="00CA2BDE" w:rsidP="003B28D2">
            <w:pPr>
              <w:rPr>
                <w:color w:val="00B0F0"/>
              </w:rPr>
            </w:pPr>
            <w:r w:rsidRPr="002C0DEE">
              <w:rPr>
                <w:color w:val="00B0F0"/>
              </w:rPr>
              <w:t>Abschnitt</w:t>
            </w:r>
          </w:p>
        </w:tc>
        <w:tc>
          <w:tcPr>
            <w:tcW w:w="7272" w:type="dxa"/>
            <w:tcBorders>
              <w:bottom w:val="single" w:sz="4" w:space="0" w:color="auto"/>
            </w:tcBorders>
          </w:tcPr>
          <w:p w14:paraId="31646C49" w14:textId="77777777" w:rsidR="00CA2BDE" w:rsidRPr="002C0DEE" w:rsidRDefault="00CA2BDE" w:rsidP="003B28D2">
            <w:pPr>
              <w:rPr>
                <w:color w:val="00B0F0"/>
              </w:rPr>
            </w:pPr>
            <w:r w:rsidRPr="002C0DEE">
              <w:rPr>
                <w:color w:val="00B0F0"/>
              </w:rPr>
              <w:t>Inhalt</w:t>
            </w:r>
          </w:p>
        </w:tc>
      </w:tr>
      <w:tr w:rsidR="00CA2BDE" w:rsidRPr="002C0DEE" w14:paraId="161848EE" w14:textId="77777777" w:rsidTr="003B28D2">
        <w:tc>
          <w:tcPr>
            <w:tcW w:w="2020" w:type="dxa"/>
            <w:tcBorders>
              <w:top w:val="single" w:sz="4" w:space="0" w:color="auto"/>
              <w:bottom w:val="dotted" w:sz="4" w:space="0" w:color="auto"/>
            </w:tcBorders>
          </w:tcPr>
          <w:p w14:paraId="7786E92A" w14:textId="77777777" w:rsidR="00CA2BDE" w:rsidRPr="002C0DEE" w:rsidRDefault="00CA2BDE" w:rsidP="003B28D2">
            <w:pPr>
              <w:spacing w:after="0"/>
            </w:pPr>
            <w:r w:rsidRPr="002C0DEE">
              <w:t>ID</w:t>
            </w:r>
          </w:p>
        </w:tc>
        <w:tc>
          <w:tcPr>
            <w:tcW w:w="7272" w:type="dxa"/>
            <w:tcBorders>
              <w:top w:val="single" w:sz="4" w:space="0" w:color="auto"/>
              <w:bottom w:val="dotted" w:sz="4" w:space="0" w:color="auto"/>
            </w:tcBorders>
          </w:tcPr>
          <w:p w14:paraId="0DABE261" w14:textId="51C39393" w:rsidR="00CA2BDE" w:rsidRPr="002C0DEE" w:rsidRDefault="00CA2BDE" w:rsidP="003B28D2">
            <w:pPr>
              <w:spacing w:after="0"/>
              <w:rPr>
                <w:lang w:val="fr-CH"/>
              </w:rPr>
            </w:pPr>
            <w:r w:rsidRPr="002C0DEE">
              <w:rPr>
                <w:noProof/>
                <w:lang w:val="fr-CH"/>
              </w:rPr>
              <w:t>T-0</w:t>
            </w:r>
            <w:r w:rsidR="00630845" w:rsidRPr="002C0DEE">
              <w:rPr>
                <w:noProof/>
                <w:lang w:val="fr-CH"/>
              </w:rPr>
              <w:t>5</w:t>
            </w:r>
          </w:p>
        </w:tc>
      </w:tr>
      <w:tr w:rsidR="00CA2BDE" w:rsidRPr="002C0DEE" w14:paraId="76613FDD" w14:textId="77777777" w:rsidTr="003B28D2">
        <w:tc>
          <w:tcPr>
            <w:tcW w:w="2020" w:type="dxa"/>
            <w:tcBorders>
              <w:top w:val="dotted" w:sz="4" w:space="0" w:color="auto"/>
              <w:bottom w:val="dotted" w:sz="4" w:space="0" w:color="auto"/>
            </w:tcBorders>
          </w:tcPr>
          <w:p w14:paraId="3CB293F3" w14:textId="77777777" w:rsidR="00CA2BDE" w:rsidRPr="002C0DEE" w:rsidRDefault="00CA2BDE" w:rsidP="003B28D2">
            <w:pPr>
              <w:spacing w:after="0"/>
            </w:pPr>
            <w:r w:rsidRPr="002C0DEE">
              <w:t>Vorbedingungen</w:t>
            </w:r>
          </w:p>
        </w:tc>
        <w:tc>
          <w:tcPr>
            <w:tcW w:w="7272" w:type="dxa"/>
            <w:tcBorders>
              <w:top w:val="dotted" w:sz="4" w:space="0" w:color="auto"/>
              <w:bottom w:val="dotted" w:sz="4" w:space="0" w:color="auto"/>
            </w:tcBorders>
          </w:tcPr>
          <w:p w14:paraId="29E2A1AD" w14:textId="75D63BDD" w:rsidR="00CA2BDE" w:rsidRPr="002C0DEE" w:rsidRDefault="00630845" w:rsidP="003B28D2">
            <w:pPr>
              <w:spacing w:after="0"/>
              <w:jc w:val="both"/>
            </w:pPr>
            <w:r w:rsidRPr="002C0DEE">
              <w:t>T-03 erfolgreich, Benutzer auf einer Seite welche nicht die «About me» Seite ist</w:t>
            </w:r>
          </w:p>
        </w:tc>
      </w:tr>
      <w:tr w:rsidR="00CA2BDE" w:rsidRPr="002C0DEE" w14:paraId="04D3F392" w14:textId="77777777" w:rsidTr="003B28D2">
        <w:tc>
          <w:tcPr>
            <w:tcW w:w="2020" w:type="dxa"/>
            <w:tcBorders>
              <w:top w:val="dotted" w:sz="4" w:space="0" w:color="auto"/>
              <w:bottom w:val="dotted" w:sz="4" w:space="0" w:color="auto"/>
            </w:tcBorders>
          </w:tcPr>
          <w:p w14:paraId="0BDBEF35" w14:textId="77777777" w:rsidR="00CA2BDE" w:rsidRPr="002C0DEE" w:rsidRDefault="00CA2BDE" w:rsidP="003B28D2">
            <w:pPr>
              <w:spacing w:after="0"/>
            </w:pPr>
            <w:r w:rsidRPr="002C0DEE">
              <w:t>Ablauf</w:t>
            </w:r>
          </w:p>
        </w:tc>
        <w:tc>
          <w:tcPr>
            <w:tcW w:w="7272" w:type="dxa"/>
            <w:tcBorders>
              <w:top w:val="dotted" w:sz="4" w:space="0" w:color="auto"/>
              <w:bottom w:val="dotted" w:sz="4" w:space="0" w:color="auto"/>
            </w:tcBorders>
          </w:tcPr>
          <w:p w14:paraId="0F7489B7" w14:textId="7A650936" w:rsidR="00CA2BDE" w:rsidRPr="002C0DEE" w:rsidRDefault="00630845" w:rsidP="003B28D2">
            <w:pPr>
              <w:spacing w:after="0"/>
              <w:jc w:val="both"/>
            </w:pPr>
            <w:r w:rsidRPr="002C0DEE">
              <w:t>Auf die drei Striche klicken, Im Menu «About Me» auswählen</w:t>
            </w:r>
          </w:p>
        </w:tc>
      </w:tr>
      <w:tr w:rsidR="00CA2BDE" w:rsidRPr="002C0DEE" w14:paraId="2E4033ED" w14:textId="77777777" w:rsidTr="003B28D2">
        <w:trPr>
          <w:trHeight w:val="782"/>
        </w:trPr>
        <w:tc>
          <w:tcPr>
            <w:tcW w:w="2020" w:type="dxa"/>
            <w:tcBorders>
              <w:top w:val="dotted" w:sz="4" w:space="0" w:color="auto"/>
            </w:tcBorders>
          </w:tcPr>
          <w:p w14:paraId="5233E375" w14:textId="77777777" w:rsidR="00CA2BDE" w:rsidRPr="002C0DEE" w:rsidRDefault="00CA2BDE" w:rsidP="003B28D2">
            <w:pPr>
              <w:spacing w:after="0"/>
            </w:pPr>
            <w:r w:rsidRPr="002C0DEE">
              <w:t>Erwartetes Resultat</w:t>
            </w:r>
          </w:p>
        </w:tc>
        <w:tc>
          <w:tcPr>
            <w:tcW w:w="7272" w:type="dxa"/>
            <w:tcBorders>
              <w:top w:val="dotted" w:sz="4" w:space="0" w:color="auto"/>
            </w:tcBorders>
          </w:tcPr>
          <w:p w14:paraId="2BA9DAEB" w14:textId="01BF895A" w:rsidR="00630845" w:rsidRPr="002C0DEE" w:rsidRDefault="00630845" w:rsidP="003B28D2">
            <w:pPr>
              <w:spacing w:after="0"/>
              <w:jc w:val="both"/>
            </w:pPr>
            <w:r w:rsidRPr="002C0DEE">
              <w:t>Es erscheint die «About me» Seite, der Text im Textfeld hat Tippeffekt, Bild unter Textfeld wird geladen.</w:t>
            </w:r>
          </w:p>
        </w:tc>
      </w:tr>
    </w:tbl>
    <w:p w14:paraId="201FAE11" w14:textId="4B88DCC3" w:rsidR="003F3DEF" w:rsidRPr="002C0DEE" w:rsidRDefault="003F3DEF">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630845" w:rsidRPr="002C0DEE" w14:paraId="501DFC0C" w14:textId="77777777" w:rsidTr="003B28D2">
        <w:tc>
          <w:tcPr>
            <w:tcW w:w="2020" w:type="dxa"/>
            <w:tcBorders>
              <w:bottom w:val="single" w:sz="4" w:space="0" w:color="auto"/>
            </w:tcBorders>
          </w:tcPr>
          <w:p w14:paraId="6E562C3D" w14:textId="77777777" w:rsidR="00630845" w:rsidRPr="002C0DEE" w:rsidRDefault="00630845" w:rsidP="003B28D2">
            <w:pPr>
              <w:rPr>
                <w:color w:val="00B0F0"/>
              </w:rPr>
            </w:pPr>
            <w:r w:rsidRPr="002C0DEE">
              <w:rPr>
                <w:color w:val="00B0F0"/>
              </w:rPr>
              <w:t>Abschnitt</w:t>
            </w:r>
          </w:p>
        </w:tc>
        <w:tc>
          <w:tcPr>
            <w:tcW w:w="7272" w:type="dxa"/>
            <w:tcBorders>
              <w:bottom w:val="single" w:sz="4" w:space="0" w:color="auto"/>
            </w:tcBorders>
          </w:tcPr>
          <w:p w14:paraId="7AEC2395" w14:textId="77777777" w:rsidR="00630845" w:rsidRPr="002C0DEE" w:rsidRDefault="00630845" w:rsidP="003B28D2">
            <w:pPr>
              <w:rPr>
                <w:color w:val="00B0F0"/>
              </w:rPr>
            </w:pPr>
            <w:r w:rsidRPr="002C0DEE">
              <w:rPr>
                <w:color w:val="00B0F0"/>
              </w:rPr>
              <w:t>Inhalt</w:t>
            </w:r>
          </w:p>
        </w:tc>
      </w:tr>
      <w:tr w:rsidR="00630845" w:rsidRPr="002C0DEE" w14:paraId="00235CCA" w14:textId="77777777" w:rsidTr="003B28D2">
        <w:tc>
          <w:tcPr>
            <w:tcW w:w="2020" w:type="dxa"/>
            <w:tcBorders>
              <w:top w:val="single" w:sz="4" w:space="0" w:color="auto"/>
              <w:bottom w:val="dotted" w:sz="4" w:space="0" w:color="auto"/>
            </w:tcBorders>
          </w:tcPr>
          <w:p w14:paraId="295B2803" w14:textId="77777777" w:rsidR="00630845" w:rsidRPr="002C0DEE" w:rsidRDefault="00630845" w:rsidP="003B28D2">
            <w:pPr>
              <w:spacing w:after="0"/>
            </w:pPr>
            <w:r w:rsidRPr="002C0DEE">
              <w:t>ID</w:t>
            </w:r>
          </w:p>
        </w:tc>
        <w:tc>
          <w:tcPr>
            <w:tcW w:w="7272" w:type="dxa"/>
            <w:tcBorders>
              <w:top w:val="single" w:sz="4" w:space="0" w:color="auto"/>
              <w:bottom w:val="dotted" w:sz="4" w:space="0" w:color="auto"/>
            </w:tcBorders>
          </w:tcPr>
          <w:p w14:paraId="291AB1CA" w14:textId="768263C8" w:rsidR="00630845" w:rsidRPr="002C0DEE" w:rsidRDefault="00630845" w:rsidP="003B28D2">
            <w:pPr>
              <w:spacing w:after="0"/>
              <w:rPr>
                <w:lang w:val="fr-CH"/>
              </w:rPr>
            </w:pPr>
            <w:r w:rsidRPr="002C0DEE">
              <w:rPr>
                <w:noProof/>
                <w:lang w:val="fr-CH"/>
              </w:rPr>
              <w:t>T-06</w:t>
            </w:r>
          </w:p>
        </w:tc>
      </w:tr>
      <w:tr w:rsidR="00630845" w:rsidRPr="002C0DEE" w14:paraId="3AFD6555" w14:textId="77777777" w:rsidTr="003B28D2">
        <w:tc>
          <w:tcPr>
            <w:tcW w:w="2020" w:type="dxa"/>
            <w:tcBorders>
              <w:top w:val="dotted" w:sz="4" w:space="0" w:color="auto"/>
              <w:bottom w:val="dotted" w:sz="4" w:space="0" w:color="auto"/>
            </w:tcBorders>
          </w:tcPr>
          <w:p w14:paraId="67AB7305" w14:textId="77777777" w:rsidR="00630845" w:rsidRPr="002C0DEE" w:rsidRDefault="00630845" w:rsidP="003B28D2">
            <w:pPr>
              <w:spacing w:after="0"/>
            </w:pPr>
            <w:r w:rsidRPr="002C0DEE">
              <w:t>Vorbedingungen</w:t>
            </w:r>
          </w:p>
        </w:tc>
        <w:tc>
          <w:tcPr>
            <w:tcW w:w="7272" w:type="dxa"/>
            <w:tcBorders>
              <w:top w:val="dotted" w:sz="4" w:space="0" w:color="auto"/>
              <w:bottom w:val="dotted" w:sz="4" w:space="0" w:color="auto"/>
            </w:tcBorders>
          </w:tcPr>
          <w:p w14:paraId="37686527" w14:textId="5AF219CB" w:rsidR="00630845" w:rsidRPr="002C0DEE" w:rsidRDefault="00630845" w:rsidP="003B28D2">
            <w:pPr>
              <w:spacing w:after="0"/>
              <w:jc w:val="both"/>
            </w:pPr>
            <w:r w:rsidRPr="002C0DEE">
              <w:t>T-03 erfolgreich</w:t>
            </w:r>
          </w:p>
        </w:tc>
      </w:tr>
      <w:tr w:rsidR="00630845" w:rsidRPr="002C0DEE" w14:paraId="0B5D70EE" w14:textId="77777777" w:rsidTr="003B28D2">
        <w:tc>
          <w:tcPr>
            <w:tcW w:w="2020" w:type="dxa"/>
            <w:tcBorders>
              <w:top w:val="dotted" w:sz="4" w:space="0" w:color="auto"/>
              <w:bottom w:val="dotted" w:sz="4" w:space="0" w:color="auto"/>
            </w:tcBorders>
          </w:tcPr>
          <w:p w14:paraId="26253164" w14:textId="77777777" w:rsidR="00630845" w:rsidRPr="002C0DEE" w:rsidRDefault="00630845" w:rsidP="003B28D2">
            <w:pPr>
              <w:spacing w:after="0"/>
            </w:pPr>
            <w:r w:rsidRPr="002C0DEE">
              <w:t>Ablauf</w:t>
            </w:r>
          </w:p>
        </w:tc>
        <w:tc>
          <w:tcPr>
            <w:tcW w:w="7272" w:type="dxa"/>
            <w:tcBorders>
              <w:top w:val="dotted" w:sz="4" w:space="0" w:color="auto"/>
              <w:bottom w:val="dotted" w:sz="4" w:space="0" w:color="auto"/>
            </w:tcBorders>
          </w:tcPr>
          <w:p w14:paraId="7BE4960D" w14:textId="79C8869F" w:rsidR="00630845" w:rsidRPr="002C0DEE" w:rsidRDefault="00630845" w:rsidP="003B28D2">
            <w:pPr>
              <w:spacing w:after="0"/>
              <w:jc w:val="both"/>
            </w:pPr>
            <w:r w:rsidRPr="002C0DEE">
              <w:t>Auf die drei Striche klicken,</w:t>
            </w:r>
            <w:r w:rsidR="00034BE5" w:rsidRPr="002C0DEE">
              <w:t xml:space="preserve"> jede Seite durchprobieren</w:t>
            </w:r>
          </w:p>
        </w:tc>
      </w:tr>
      <w:tr w:rsidR="00630845" w:rsidRPr="002C0DEE" w14:paraId="2CD7021F" w14:textId="77777777" w:rsidTr="003B28D2">
        <w:trPr>
          <w:trHeight w:val="782"/>
        </w:trPr>
        <w:tc>
          <w:tcPr>
            <w:tcW w:w="2020" w:type="dxa"/>
            <w:tcBorders>
              <w:top w:val="dotted" w:sz="4" w:space="0" w:color="auto"/>
            </w:tcBorders>
          </w:tcPr>
          <w:p w14:paraId="1AC205D9" w14:textId="77777777" w:rsidR="00630845" w:rsidRPr="002C0DEE" w:rsidRDefault="00630845" w:rsidP="003B28D2">
            <w:pPr>
              <w:spacing w:after="0"/>
            </w:pPr>
            <w:r w:rsidRPr="002C0DEE">
              <w:t>Erwartetes Resultat</w:t>
            </w:r>
          </w:p>
        </w:tc>
        <w:tc>
          <w:tcPr>
            <w:tcW w:w="7272" w:type="dxa"/>
            <w:tcBorders>
              <w:top w:val="dotted" w:sz="4" w:space="0" w:color="auto"/>
            </w:tcBorders>
          </w:tcPr>
          <w:p w14:paraId="20670FD4" w14:textId="46A9BF8F" w:rsidR="00630845" w:rsidRPr="002C0DEE" w:rsidRDefault="00034BE5" w:rsidP="003B28D2">
            <w:pPr>
              <w:spacing w:after="0"/>
              <w:jc w:val="both"/>
            </w:pPr>
            <w:r w:rsidRPr="002C0DEE">
              <w:t>Im footer jeder Seite wird eine zufällige Kanye West Quote angezeigt</w:t>
            </w:r>
          </w:p>
        </w:tc>
      </w:tr>
    </w:tbl>
    <w:p w14:paraId="5BC1D499" w14:textId="3D27B1E4" w:rsidR="00630845" w:rsidRPr="002C0DEE" w:rsidRDefault="00630845">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034BE5" w:rsidRPr="002C0DEE" w14:paraId="6103F0FA" w14:textId="77777777" w:rsidTr="003B28D2">
        <w:tc>
          <w:tcPr>
            <w:tcW w:w="2020" w:type="dxa"/>
            <w:tcBorders>
              <w:bottom w:val="single" w:sz="4" w:space="0" w:color="auto"/>
            </w:tcBorders>
          </w:tcPr>
          <w:p w14:paraId="505FA9FE" w14:textId="77777777" w:rsidR="00034BE5" w:rsidRPr="002C0DEE" w:rsidRDefault="00034BE5" w:rsidP="003B28D2">
            <w:pPr>
              <w:rPr>
                <w:color w:val="00B0F0"/>
              </w:rPr>
            </w:pPr>
            <w:r w:rsidRPr="002C0DEE">
              <w:rPr>
                <w:color w:val="00B0F0"/>
              </w:rPr>
              <w:t>Abschnitt</w:t>
            </w:r>
          </w:p>
        </w:tc>
        <w:tc>
          <w:tcPr>
            <w:tcW w:w="7272" w:type="dxa"/>
            <w:tcBorders>
              <w:bottom w:val="single" w:sz="4" w:space="0" w:color="auto"/>
            </w:tcBorders>
          </w:tcPr>
          <w:p w14:paraId="010968BE" w14:textId="77777777" w:rsidR="00034BE5" w:rsidRPr="002C0DEE" w:rsidRDefault="00034BE5" w:rsidP="003B28D2">
            <w:pPr>
              <w:rPr>
                <w:color w:val="00B0F0"/>
              </w:rPr>
            </w:pPr>
            <w:r w:rsidRPr="002C0DEE">
              <w:rPr>
                <w:color w:val="00B0F0"/>
              </w:rPr>
              <w:t>Inhalt</w:t>
            </w:r>
          </w:p>
        </w:tc>
      </w:tr>
      <w:tr w:rsidR="00034BE5" w:rsidRPr="002C0DEE" w14:paraId="3E7A14DC" w14:textId="77777777" w:rsidTr="003B28D2">
        <w:tc>
          <w:tcPr>
            <w:tcW w:w="2020" w:type="dxa"/>
            <w:tcBorders>
              <w:top w:val="single" w:sz="4" w:space="0" w:color="auto"/>
              <w:bottom w:val="dotted" w:sz="4" w:space="0" w:color="auto"/>
            </w:tcBorders>
          </w:tcPr>
          <w:p w14:paraId="6F408A40" w14:textId="77777777" w:rsidR="00034BE5" w:rsidRPr="002C0DEE" w:rsidRDefault="00034BE5" w:rsidP="003B28D2">
            <w:pPr>
              <w:spacing w:after="0"/>
            </w:pPr>
            <w:r w:rsidRPr="002C0DEE">
              <w:t>ID</w:t>
            </w:r>
          </w:p>
        </w:tc>
        <w:tc>
          <w:tcPr>
            <w:tcW w:w="7272" w:type="dxa"/>
            <w:tcBorders>
              <w:top w:val="single" w:sz="4" w:space="0" w:color="auto"/>
              <w:bottom w:val="dotted" w:sz="4" w:space="0" w:color="auto"/>
            </w:tcBorders>
          </w:tcPr>
          <w:p w14:paraId="1A049FFB" w14:textId="5D12A0A6" w:rsidR="00034BE5" w:rsidRPr="002C0DEE" w:rsidRDefault="00034BE5" w:rsidP="003B28D2">
            <w:pPr>
              <w:spacing w:after="0"/>
              <w:rPr>
                <w:lang w:val="fr-CH"/>
              </w:rPr>
            </w:pPr>
            <w:r w:rsidRPr="002C0DEE">
              <w:rPr>
                <w:noProof/>
                <w:lang w:val="fr-CH"/>
              </w:rPr>
              <w:t>T-07</w:t>
            </w:r>
          </w:p>
        </w:tc>
      </w:tr>
      <w:tr w:rsidR="00034BE5" w:rsidRPr="002C0DEE" w14:paraId="42FBA938" w14:textId="77777777" w:rsidTr="003B28D2">
        <w:tc>
          <w:tcPr>
            <w:tcW w:w="2020" w:type="dxa"/>
            <w:tcBorders>
              <w:top w:val="dotted" w:sz="4" w:space="0" w:color="auto"/>
              <w:bottom w:val="dotted" w:sz="4" w:space="0" w:color="auto"/>
            </w:tcBorders>
          </w:tcPr>
          <w:p w14:paraId="6C7F09FF" w14:textId="77777777" w:rsidR="00034BE5" w:rsidRPr="002C0DEE" w:rsidRDefault="00034BE5" w:rsidP="003B28D2">
            <w:pPr>
              <w:spacing w:after="0"/>
            </w:pPr>
            <w:r w:rsidRPr="002C0DEE">
              <w:t>Vorbedingungen</w:t>
            </w:r>
          </w:p>
        </w:tc>
        <w:tc>
          <w:tcPr>
            <w:tcW w:w="7272" w:type="dxa"/>
            <w:tcBorders>
              <w:top w:val="dotted" w:sz="4" w:space="0" w:color="auto"/>
              <w:bottom w:val="dotted" w:sz="4" w:space="0" w:color="auto"/>
            </w:tcBorders>
          </w:tcPr>
          <w:p w14:paraId="60AF5FD0" w14:textId="7491C038" w:rsidR="00034BE5" w:rsidRPr="002C0DEE" w:rsidRDefault="00034BE5" w:rsidP="003B28D2">
            <w:pPr>
              <w:spacing w:after="0"/>
              <w:jc w:val="both"/>
            </w:pPr>
            <w:r w:rsidRPr="002C0DEE">
              <w:t>T-03 erfolgreich</w:t>
            </w:r>
          </w:p>
        </w:tc>
      </w:tr>
      <w:tr w:rsidR="00034BE5" w:rsidRPr="002C0DEE" w14:paraId="0D1D966D" w14:textId="77777777" w:rsidTr="003B28D2">
        <w:tc>
          <w:tcPr>
            <w:tcW w:w="2020" w:type="dxa"/>
            <w:tcBorders>
              <w:top w:val="dotted" w:sz="4" w:space="0" w:color="auto"/>
              <w:bottom w:val="dotted" w:sz="4" w:space="0" w:color="auto"/>
            </w:tcBorders>
          </w:tcPr>
          <w:p w14:paraId="4B97B072" w14:textId="77777777" w:rsidR="00034BE5" w:rsidRPr="002C0DEE" w:rsidRDefault="00034BE5" w:rsidP="003B28D2">
            <w:pPr>
              <w:spacing w:after="0"/>
            </w:pPr>
            <w:r w:rsidRPr="002C0DEE">
              <w:t>Ablauf</w:t>
            </w:r>
          </w:p>
        </w:tc>
        <w:tc>
          <w:tcPr>
            <w:tcW w:w="7272" w:type="dxa"/>
            <w:tcBorders>
              <w:top w:val="dotted" w:sz="4" w:space="0" w:color="auto"/>
              <w:bottom w:val="dotted" w:sz="4" w:space="0" w:color="auto"/>
            </w:tcBorders>
          </w:tcPr>
          <w:p w14:paraId="1558DCDC" w14:textId="01F92801" w:rsidR="00034BE5" w:rsidRPr="002C0DEE" w:rsidRDefault="00034BE5" w:rsidP="003B28D2">
            <w:pPr>
              <w:spacing w:after="0"/>
              <w:jc w:val="both"/>
            </w:pPr>
            <w:r w:rsidRPr="002C0DEE">
              <w:t>Auf jeder Seite wird überall (ausser dem Textfeld bei «About me») die Schriftart «Open Sans» verwendet</w:t>
            </w:r>
          </w:p>
        </w:tc>
      </w:tr>
      <w:tr w:rsidR="00034BE5" w:rsidRPr="002C0DEE" w14:paraId="1C3ACDF5" w14:textId="77777777" w:rsidTr="003B28D2">
        <w:trPr>
          <w:trHeight w:val="782"/>
        </w:trPr>
        <w:tc>
          <w:tcPr>
            <w:tcW w:w="2020" w:type="dxa"/>
            <w:tcBorders>
              <w:top w:val="dotted" w:sz="4" w:space="0" w:color="auto"/>
            </w:tcBorders>
          </w:tcPr>
          <w:p w14:paraId="43209768" w14:textId="77777777" w:rsidR="00034BE5" w:rsidRPr="002C0DEE" w:rsidRDefault="00034BE5" w:rsidP="003B28D2">
            <w:pPr>
              <w:spacing w:after="0"/>
            </w:pPr>
            <w:r w:rsidRPr="002C0DEE">
              <w:t>Erwartetes Resultat</w:t>
            </w:r>
          </w:p>
        </w:tc>
        <w:tc>
          <w:tcPr>
            <w:tcW w:w="7272" w:type="dxa"/>
            <w:tcBorders>
              <w:top w:val="dotted" w:sz="4" w:space="0" w:color="auto"/>
            </w:tcBorders>
          </w:tcPr>
          <w:p w14:paraId="545D5961" w14:textId="43DD1318" w:rsidR="00803A04" w:rsidRPr="002C0DEE" w:rsidRDefault="00034BE5" w:rsidP="003B28D2">
            <w:pPr>
              <w:spacing w:after="0"/>
              <w:jc w:val="both"/>
            </w:pPr>
            <w:r w:rsidRPr="002C0DEE">
              <w:t>Die Schriftart der Text auf der Website wird in der Schriftart «Open Sans angezeigt»</w:t>
            </w:r>
          </w:p>
        </w:tc>
      </w:tr>
    </w:tbl>
    <w:p w14:paraId="36E05BEF" w14:textId="16E081F6" w:rsidR="00034BE5" w:rsidRPr="002C0DEE" w:rsidRDefault="00034BE5">
      <w:pPr>
        <w:spacing w:after="160" w:line="259" w:lineRule="auto"/>
        <w:rPr>
          <w:rFonts w:eastAsiaTheme="majorEastAsia" w:cstheme="majorBidi"/>
          <w:bCs/>
          <w:color w:val="000000" w:themeColor="text1"/>
          <w:sz w:val="42"/>
          <w:szCs w:val="42"/>
        </w:rPr>
      </w:pPr>
    </w:p>
    <w:p w14:paraId="3DE67C9B" w14:textId="4E470FAA" w:rsidR="00803A04" w:rsidRPr="002C0DEE" w:rsidRDefault="00803A04">
      <w:pPr>
        <w:spacing w:after="160" w:line="259" w:lineRule="auto"/>
        <w:rPr>
          <w:rFonts w:eastAsiaTheme="majorEastAsia" w:cstheme="majorBidi"/>
          <w:bCs/>
          <w:color w:val="000000" w:themeColor="text1"/>
          <w:sz w:val="42"/>
          <w:szCs w:val="42"/>
        </w:rPr>
      </w:pPr>
    </w:p>
    <w:p w14:paraId="1730BFEE" w14:textId="77777777" w:rsidR="00803A04" w:rsidRPr="002C0DEE" w:rsidRDefault="00803A04">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803A04" w:rsidRPr="002C0DEE" w14:paraId="0769B822" w14:textId="77777777" w:rsidTr="003B28D2">
        <w:tc>
          <w:tcPr>
            <w:tcW w:w="2020" w:type="dxa"/>
            <w:tcBorders>
              <w:bottom w:val="single" w:sz="4" w:space="0" w:color="auto"/>
            </w:tcBorders>
          </w:tcPr>
          <w:p w14:paraId="2197F952" w14:textId="77777777" w:rsidR="00803A04" w:rsidRPr="002C0DEE" w:rsidRDefault="00803A04" w:rsidP="003B28D2">
            <w:pPr>
              <w:rPr>
                <w:color w:val="00B0F0"/>
              </w:rPr>
            </w:pPr>
            <w:r w:rsidRPr="002C0DEE">
              <w:rPr>
                <w:color w:val="00B0F0"/>
              </w:rPr>
              <w:lastRenderedPageBreak/>
              <w:t>Abschnitt</w:t>
            </w:r>
          </w:p>
        </w:tc>
        <w:tc>
          <w:tcPr>
            <w:tcW w:w="7272" w:type="dxa"/>
            <w:tcBorders>
              <w:bottom w:val="single" w:sz="4" w:space="0" w:color="auto"/>
            </w:tcBorders>
          </w:tcPr>
          <w:p w14:paraId="5E449089" w14:textId="77777777" w:rsidR="00803A04" w:rsidRPr="002C0DEE" w:rsidRDefault="00803A04" w:rsidP="003B28D2">
            <w:pPr>
              <w:rPr>
                <w:color w:val="00B0F0"/>
              </w:rPr>
            </w:pPr>
            <w:r w:rsidRPr="002C0DEE">
              <w:rPr>
                <w:color w:val="00B0F0"/>
              </w:rPr>
              <w:t>Inhalt</w:t>
            </w:r>
          </w:p>
        </w:tc>
      </w:tr>
      <w:tr w:rsidR="00803A04" w:rsidRPr="002C0DEE" w14:paraId="6082D549" w14:textId="77777777" w:rsidTr="003B28D2">
        <w:tc>
          <w:tcPr>
            <w:tcW w:w="2020" w:type="dxa"/>
            <w:tcBorders>
              <w:top w:val="single" w:sz="4" w:space="0" w:color="auto"/>
              <w:bottom w:val="dotted" w:sz="4" w:space="0" w:color="auto"/>
            </w:tcBorders>
          </w:tcPr>
          <w:p w14:paraId="7DC99417" w14:textId="77777777" w:rsidR="00803A04" w:rsidRPr="002C0DEE" w:rsidRDefault="00803A04" w:rsidP="003B28D2">
            <w:pPr>
              <w:spacing w:after="0"/>
            </w:pPr>
            <w:r w:rsidRPr="002C0DEE">
              <w:t>ID</w:t>
            </w:r>
          </w:p>
        </w:tc>
        <w:tc>
          <w:tcPr>
            <w:tcW w:w="7272" w:type="dxa"/>
            <w:tcBorders>
              <w:top w:val="single" w:sz="4" w:space="0" w:color="auto"/>
              <w:bottom w:val="dotted" w:sz="4" w:space="0" w:color="auto"/>
            </w:tcBorders>
          </w:tcPr>
          <w:p w14:paraId="394328D9" w14:textId="606B9FBB" w:rsidR="00803A04" w:rsidRPr="002C0DEE" w:rsidRDefault="00803A04" w:rsidP="003B28D2">
            <w:pPr>
              <w:spacing w:after="0"/>
              <w:rPr>
                <w:lang w:val="fr-CH"/>
              </w:rPr>
            </w:pPr>
            <w:r w:rsidRPr="002C0DEE">
              <w:rPr>
                <w:noProof/>
                <w:lang w:val="fr-CH"/>
              </w:rPr>
              <w:t>T-08</w:t>
            </w:r>
          </w:p>
        </w:tc>
      </w:tr>
      <w:tr w:rsidR="00803A04" w:rsidRPr="002C0DEE" w14:paraId="2F8D6DEB" w14:textId="77777777" w:rsidTr="003B28D2">
        <w:tc>
          <w:tcPr>
            <w:tcW w:w="2020" w:type="dxa"/>
            <w:tcBorders>
              <w:top w:val="dotted" w:sz="4" w:space="0" w:color="auto"/>
              <w:bottom w:val="dotted" w:sz="4" w:space="0" w:color="auto"/>
            </w:tcBorders>
          </w:tcPr>
          <w:p w14:paraId="163D442A" w14:textId="77777777" w:rsidR="00803A04" w:rsidRPr="002C0DEE" w:rsidRDefault="00803A04" w:rsidP="003B28D2">
            <w:pPr>
              <w:spacing w:after="0"/>
            </w:pPr>
            <w:r w:rsidRPr="002C0DEE">
              <w:t>Vorbedingungen</w:t>
            </w:r>
          </w:p>
        </w:tc>
        <w:tc>
          <w:tcPr>
            <w:tcW w:w="7272" w:type="dxa"/>
            <w:tcBorders>
              <w:top w:val="dotted" w:sz="4" w:space="0" w:color="auto"/>
              <w:bottom w:val="dotted" w:sz="4" w:space="0" w:color="auto"/>
            </w:tcBorders>
          </w:tcPr>
          <w:p w14:paraId="476CAF49" w14:textId="5BCE2F95" w:rsidR="00803A04" w:rsidRPr="002C0DEE" w:rsidRDefault="00803A04" w:rsidP="003B28D2">
            <w:pPr>
              <w:spacing w:after="0"/>
              <w:jc w:val="both"/>
            </w:pPr>
            <w:r w:rsidRPr="002C0DEE">
              <w:t>T-03 erfolgreich</w:t>
            </w:r>
          </w:p>
        </w:tc>
      </w:tr>
      <w:tr w:rsidR="00803A04" w:rsidRPr="002C0DEE" w14:paraId="50952B35" w14:textId="77777777" w:rsidTr="003B28D2">
        <w:tc>
          <w:tcPr>
            <w:tcW w:w="2020" w:type="dxa"/>
            <w:tcBorders>
              <w:top w:val="dotted" w:sz="4" w:space="0" w:color="auto"/>
              <w:bottom w:val="dotted" w:sz="4" w:space="0" w:color="auto"/>
            </w:tcBorders>
          </w:tcPr>
          <w:p w14:paraId="5FBEA783" w14:textId="77777777" w:rsidR="00803A04" w:rsidRPr="002C0DEE" w:rsidRDefault="00803A04" w:rsidP="003B28D2">
            <w:pPr>
              <w:spacing w:after="0"/>
            </w:pPr>
            <w:r w:rsidRPr="002C0DEE">
              <w:t>Ablauf</w:t>
            </w:r>
          </w:p>
        </w:tc>
        <w:tc>
          <w:tcPr>
            <w:tcW w:w="7272" w:type="dxa"/>
            <w:tcBorders>
              <w:top w:val="dotted" w:sz="4" w:space="0" w:color="auto"/>
              <w:bottom w:val="dotted" w:sz="4" w:space="0" w:color="auto"/>
            </w:tcBorders>
          </w:tcPr>
          <w:p w14:paraId="302D2FF2" w14:textId="5A4F0289" w:rsidR="00803A04" w:rsidRPr="002C0DEE" w:rsidRDefault="00803A04" w:rsidP="003B28D2">
            <w:pPr>
              <w:spacing w:after="0"/>
              <w:jc w:val="both"/>
            </w:pPr>
            <w:r w:rsidRPr="002C0DEE">
              <w:t>Auf der «Projects Seite» jeden «Read more» Link ausprobieren.</w:t>
            </w:r>
          </w:p>
        </w:tc>
      </w:tr>
      <w:tr w:rsidR="00803A04" w:rsidRPr="002C0DEE" w14:paraId="3E31C85E" w14:textId="77777777" w:rsidTr="003B28D2">
        <w:trPr>
          <w:trHeight w:val="782"/>
        </w:trPr>
        <w:tc>
          <w:tcPr>
            <w:tcW w:w="2020" w:type="dxa"/>
            <w:tcBorders>
              <w:top w:val="dotted" w:sz="4" w:space="0" w:color="auto"/>
            </w:tcBorders>
          </w:tcPr>
          <w:p w14:paraId="05A7775C" w14:textId="77777777" w:rsidR="00803A04" w:rsidRPr="002C0DEE" w:rsidRDefault="00803A04" w:rsidP="003B28D2">
            <w:pPr>
              <w:spacing w:after="0"/>
            </w:pPr>
            <w:r w:rsidRPr="002C0DEE">
              <w:t>Erwartetes Resultat</w:t>
            </w:r>
          </w:p>
        </w:tc>
        <w:tc>
          <w:tcPr>
            <w:tcW w:w="7272" w:type="dxa"/>
            <w:tcBorders>
              <w:top w:val="dotted" w:sz="4" w:space="0" w:color="auto"/>
            </w:tcBorders>
          </w:tcPr>
          <w:p w14:paraId="049AB581" w14:textId="5E0F3563" w:rsidR="00803A04" w:rsidRPr="002C0DEE" w:rsidRDefault="00803A04" w:rsidP="003B28D2">
            <w:pPr>
              <w:spacing w:after="0"/>
              <w:jc w:val="both"/>
            </w:pPr>
            <w:r w:rsidRPr="002C0DEE">
              <w:t>Durch jeden Link gelang man auf die entsprechende Seite des Projekts.</w:t>
            </w:r>
          </w:p>
        </w:tc>
      </w:tr>
    </w:tbl>
    <w:p w14:paraId="1683F594" w14:textId="352AD62D" w:rsidR="00630845" w:rsidRPr="00A320C0" w:rsidRDefault="00630845">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A320C0" w:rsidRPr="002C0DEE" w14:paraId="249FB1C4" w14:textId="77777777" w:rsidTr="00B6591C">
        <w:tc>
          <w:tcPr>
            <w:tcW w:w="2020" w:type="dxa"/>
            <w:tcBorders>
              <w:bottom w:val="single" w:sz="4" w:space="0" w:color="auto"/>
            </w:tcBorders>
          </w:tcPr>
          <w:p w14:paraId="5F3D6552" w14:textId="77777777" w:rsidR="00A320C0" w:rsidRPr="002C0DEE" w:rsidRDefault="00A320C0" w:rsidP="00B6591C">
            <w:pPr>
              <w:rPr>
                <w:color w:val="00B0F0"/>
              </w:rPr>
            </w:pPr>
            <w:r w:rsidRPr="002C0DEE">
              <w:rPr>
                <w:color w:val="00B0F0"/>
              </w:rPr>
              <w:t>Abschnitt</w:t>
            </w:r>
          </w:p>
        </w:tc>
        <w:tc>
          <w:tcPr>
            <w:tcW w:w="7272" w:type="dxa"/>
            <w:tcBorders>
              <w:bottom w:val="single" w:sz="4" w:space="0" w:color="auto"/>
            </w:tcBorders>
          </w:tcPr>
          <w:p w14:paraId="5164D72D" w14:textId="77777777" w:rsidR="00A320C0" w:rsidRPr="002C0DEE" w:rsidRDefault="00A320C0" w:rsidP="00B6591C">
            <w:pPr>
              <w:rPr>
                <w:color w:val="00B0F0"/>
              </w:rPr>
            </w:pPr>
            <w:r w:rsidRPr="002C0DEE">
              <w:rPr>
                <w:color w:val="00B0F0"/>
              </w:rPr>
              <w:t>Inhalt</w:t>
            </w:r>
          </w:p>
        </w:tc>
      </w:tr>
      <w:tr w:rsidR="00A320C0" w:rsidRPr="002C0DEE" w14:paraId="032F47B0" w14:textId="77777777" w:rsidTr="00B6591C">
        <w:tc>
          <w:tcPr>
            <w:tcW w:w="2020" w:type="dxa"/>
            <w:tcBorders>
              <w:top w:val="single" w:sz="4" w:space="0" w:color="auto"/>
              <w:bottom w:val="dotted" w:sz="4" w:space="0" w:color="auto"/>
            </w:tcBorders>
          </w:tcPr>
          <w:p w14:paraId="1D736C92" w14:textId="77777777" w:rsidR="00A320C0" w:rsidRPr="002C0DEE" w:rsidRDefault="00A320C0" w:rsidP="00B6591C">
            <w:pPr>
              <w:spacing w:after="0"/>
            </w:pPr>
            <w:r w:rsidRPr="002C0DEE">
              <w:t>ID</w:t>
            </w:r>
          </w:p>
        </w:tc>
        <w:tc>
          <w:tcPr>
            <w:tcW w:w="7272" w:type="dxa"/>
            <w:tcBorders>
              <w:top w:val="single" w:sz="4" w:space="0" w:color="auto"/>
              <w:bottom w:val="dotted" w:sz="4" w:space="0" w:color="auto"/>
            </w:tcBorders>
          </w:tcPr>
          <w:p w14:paraId="7018D1A3" w14:textId="0C634FB3" w:rsidR="00A320C0" w:rsidRPr="002C0DEE" w:rsidRDefault="00A320C0" w:rsidP="00B6591C">
            <w:pPr>
              <w:spacing w:after="0"/>
              <w:rPr>
                <w:lang w:val="fr-CH"/>
              </w:rPr>
            </w:pPr>
            <w:r w:rsidRPr="002C0DEE">
              <w:rPr>
                <w:noProof/>
                <w:lang w:val="fr-CH"/>
              </w:rPr>
              <w:t>T-0</w:t>
            </w:r>
            <w:r>
              <w:rPr>
                <w:noProof/>
                <w:lang w:val="fr-CH"/>
              </w:rPr>
              <w:t>9</w:t>
            </w:r>
          </w:p>
        </w:tc>
      </w:tr>
      <w:tr w:rsidR="00A320C0" w:rsidRPr="002C0DEE" w14:paraId="24AEC5E5" w14:textId="77777777" w:rsidTr="00B6591C">
        <w:tc>
          <w:tcPr>
            <w:tcW w:w="2020" w:type="dxa"/>
            <w:tcBorders>
              <w:top w:val="dotted" w:sz="4" w:space="0" w:color="auto"/>
              <w:bottom w:val="dotted" w:sz="4" w:space="0" w:color="auto"/>
            </w:tcBorders>
          </w:tcPr>
          <w:p w14:paraId="47DDECF3" w14:textId="77777777" w:rsidR="00A320C0" w:rsidRPr="002C0DEE" w:rsidRDefault="00A320C0" w:rsidP="00B6591C">
            <w:pPr>
              <w:spacing w:after="0"/>
            </w:pPr>
            <w:r w:rsidRPr="002C0DEE">
              <w:t>Vorbedingungen</w:t>
            </w:r>
          </w:p>
        </w:tc>
        <w:tc>
          <w:tcPr>
            <w:tcW w:w="7272" w:type="dxa"/>
            <w:tcBorders>
              <w:top w:val="dotted" w:sz="4" w:space="0" w:color="auto"/>
              <w:bottom w:val="dotted" w:sz="4" w:space="0" w:color="auto"/>
            </w:tcBorders>
          </w:tcPr>
          <w:p w14:paraId="27D80118" w14:textId="548EC5CF" w:rsidR="00A320C0" w:rsidRPr="002C0DEE" w:rsidRDefault="00A320C0" w:rsidP="00B6591C">
            <w:pPr>
              <w:spacing w:after="0"/>
              <w:jc w:val="both"/>
            </w:pPr>
            <w:r w:rsidRPr="002C0DEE">
              <w:t>T-0</w:t>
            </w:r>
            <w:r>
              <w:t>1</w:t>
            </w:r>
            <w:r w:rsidRPr="002C0DEE">
              <w:t xml:space="preserve"> erfolgreich</w:t>
            </w:r>
          </w:p>
        </w:tc>
      </w:tr>
      <w:tr w:rsidR="00A320C0" w:rsidRPr="002C0DEE" w14:paraId="3D27973D" w14:textId="77777777" w:rsidTr="00B6591C">
        <w:tc>
          <w:tcPr>
            <w:tcW w:w="2020" w:type="dxa"/>
            <w:tcBorders>
              <w:top w:val="dotted" w:sz="4" w:space="0" w:color="auto"/>
              <w:bottom w:val="dotted" w:sz="4" w:space="0" w:color="auto"/>
            </w:tcBorders>
          </w:tcPr>
          <w:p w14:paraId="5FEAA34D" w14:textId="77777777" w:rsidR="00A320C0" w:rsidRPr="002C0DEE" w:rsidRDefault="00A320C0" w:rsidP="00B6591C">
            <w:pPr>
              <w:spacing w:after="0"/>
            </w:pPr>
            <w:r w:rsidRPr="002C0DEE">
              <w:t>Ablauf</w:t>
            </w:r>
          </w:p>
        </w:tc>
        <w:tc>
          <w:tcPr>
            <w:tcW w:w="7272" w:type="dxa"/>
            <w:tcBorders>
              <w:top w:val="dotted" w:sz="4" w:space="0" w:color="auto"/>
              <w:bottom w:val="dotted" w:sz="4" w:space="0" w:color="auto"/>
            </w:tcBorders>
          </w:tcPr>
          <w:p w14:paraId="4787BB41" w14:textId="5490290E" w:rsidR="00A320C0" w:rsidRPr="002C0DEE" w:rsidRDefault="00A320C0" w:rsidP="00B6591C">
            <w:pPr>
              <w:spacing w:after="0"/>
              <w:jc w:val="both"/>
            </w:pPr>
            <w:r w:rsidRPr="002C0DEE">
              <w:t>Au</w:t>
            </w:r>
            <w:r>
              <w:t>f der «Home»-Seite die auf die Icons klicken.</w:t>
            </w:r>
          </w:p>
        </w:tc>
      </w:tr>
      <w:tr w:rsidR="00A320C0" w:rsidRPr="002C0DEE" w14:paraId="0D5FA94A" w14:textId="77777777" w:rsidTr="00A320C0">
        <w:trPr>
          <w:trHeight w:val="962"/>
        </w:trPr>
        <w:tc>
          <w:tcPr>
            <w:tcW w:w="2020" w:type="dxa"/>
            <w:tcBorders>
              <w:top w:val="dotted" w:sz="4" w:space="0" w:color="auto"/>
            </w:tcBorders>
          </w:tcPr>
          <w:p w14:paraId="32E1C4D8" w14:textId="77777777" w:rsidR="00A320C0" w:rsidRPr="002C0DEE" w:rsidRDefault="00A320C0" w:rsidP="00B6591C">
            <w:pPr>
              <w:spacing w:after="0"/>
            </w:pPr>
            <w:r w:rsidRPr="002C0DEE">
              <w:t>Erwartetes Resultat</w:t>
            </w:r>
          </w:p>
        </w:tc>
        <w:tc>
          <w:tcPr>
            <w:tcW w:w="7272" w:type="dxa"/>
            <w:tcBorders>
              <w:top w:val="dotted" w:sz="4" w:space="0" w:color="auto"/>
            </w:tcBorders>
          </w:tcPr>
          <w:p w14:paraId="1A496977" w14:textId="1D760AFC" w:rsidR="00A320C0" w:rsidRPr="002C0DEE" w:rsidRDefault="00A320C0" w:rsidP="00B6591C">
            <w:pPr>
              <w:spacing w:after="0"/>
              <w:jc w:val="both"/>
            </w:pPr>
            <w:r>
              <w:t>Mit den Icons gelangt man zu den entsprechenden Websiten.</w:t>
            </w:r>
          </w:p>
        </w:tc>
      </w:tr>
    </w:tbl>
    <w:p w14:paraId="47674135" w14:textId="0D1431E8" w:rsidR="00A320C0" w:rsidRDefault="00A320C0">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A320C0" w:rsidRPr="002C0DEE" w14:paraId="083B4159" w14:textId="77777777" w:rsidTr="00B6591C">
        <w:tc>
          <w:tcPr>
            <w:tcW w:w="2020" w:type="dxa"/>
            <w:tcBorders>
              <w:bottom w:val="single" w:sz="4" w:space="0" w:color="auto"/>
            </w:tcBorders>
          </w:tcPr>
          <w:p w14:paraId="4219C3A9" w14:textId="77777777" w:rsidR="00A320C0" w:rsidRPr="002C0DEE" w:rsidRDefault="00A320C0" w:rsidP="00B6591C">
            <w:pPr>
              <w:rPr>
                <w:color w:val="00B0F0"/>
              </w:rPr>
            </w:pPr>
            <w:r w:rsidRPr="002C0DEE">
              <w:rPr>
                <w:color w:val="00B0F0"/>
              </w:rPr>
              <w:t>Abschnitt</w:t>
            </w:r>
          </w:p>
        </w:tc>
        <w:tc>
          <w:tcPr>
            <w:tcW w:w="7272" w:type="dxa"/>
            <w:tcBorders>
              <w:bottom w:val="single" w:sz="4" w:space="0" w:color="auto"/>
            </w:tcBorders>
          </w:tcPr>
          <w:p w14:paraId="7173F2EC" w14:textId="77777777" w:rsidR="00A320C0" w:rsidRPr="002C0DEE" w:rsidRDefault="00A320C0" w:rsidP="00B6591C">
            <w:pPr>
              <w:rPr>
                <w:color w:val="00B0F0"/>
              </w:rPr>
            </w:pPr>
            <w:r w:rsidRPr="002C0DEE">
              <w:rPr>
                <w:color w:val="00B0F0"/>
              </w:rPr>
              <w:t>Inhalt</w:t>
            </w:r>
          </w:p>
        </w:tc>
      </w:tr>
      <w:tr w:rsidR="00A320C0" w:rsidRPr="002C0DEE" w14:paraId="2663FB56" w14:textId="77777777" w:rsidTr="00B6591C">
        <w:tc>
          <w:tcPr>
            <w:tcW w:w="2020" w:type="dxa"/>
            <w:tcBorders>
              <w:top w:val="single" w:sz="4" w:space="0" w:color="auto"/>
              <w:bottom w:val="dotted" w:sz="4" w:space="0" w:color="auto"/>
            </w:tcBorders>
          </w:tcPr>
          <w:p w14:paraId="64469F50" w14:textId="77777777" w:rsidR="00A320C0" w:rsidRPr="002C0DEE" w:rsidRDefault="00A320C0" w:rsidP="00B6591C">
            <w:pPr>
              <w:spacing w:after="0"/>
            </w:pPr>
            <w:r w:rsidRPr="002C0DEE">
              <w:t>ID</w:t>
            </w:r>
          </w:p>
        </w:tc>
        <w:tc>
          <w:tcPr>
            <w:tcW w:w="7272" w:type="dxa"/>
            <w:tcBorders>
              <w:top w:val="single" w:sz="4" w:space="0" w:color="auto"/>
              <w:bottom w:val="dotted" w:sz="4" w:space="0" w:color="auto"/>
            </w:tcBorders>
          </w:tcPr>
          <w:p w14:paraId="045AB1CF" w14:textId="416D7141" w:rsidR="00A320C0" w:rsidRPr="002C0DEE" w:rsidRDefault="00A320C0" w:rsidP="00B6591C">
            <w:pPr>
              <w:spacing w:after="0"/>
              <w:rPr>
                <w:lang w:val="fr-CH"/>
              </w:rPr>
            </w:pPr>
            <w:r w:rsidRPr="002C0DEE">
              <w:rPr>
                <w:noProof/>
                <w:lang w:val="fr-CH"/>
              </w:rPr>
              <w:t>T-</w:t>
            </w:r>
            <w:r>
              <w:rPr>
                <w:noProof/>
                <w:lang w:val="fr-CH"/>
              </w:rPr>
              <w:t>10</w:t>
            </w:r>
          </w:p>
        </w:tc>
      </w:tr>
      <w:tr w:rsidR="00A320C0" w:rsidRPr="002C0DEE" w14:paraId="3D0443FF" w14:textId="77777777" w:rsidTr="00B6591C">
        <w:tc>
          <w:tcPr>
            <w:tcW w:w="2020" w:type="dxa"/>
            <w:tcBorders>
              <w:top w:val="dotted" w:sz="4" w:space="0" w:color="auto"/>
              <w:bottom w:val="dotted" w:sz="4" w:space="0" w:color="auto"/>
            </w:tcBorders>
          </w:tcPr>
          <w:p w14:paraId="64ADE15D" w14:textId="77777777" w:rsidR="00A320C0" w:rsidRPr="002C0DEE" w:rsidRDefault="00A320C0" w:rsidP="00B6591C">
            <w:pPr>
              <w:spacing w:after="0"/>
            </w:pPr>
            <w:r w:rsidRPr="002C0DEE">
              <w:t>Vorbedingungen</w:t>
            </w:r>
          </w:p>
        </w:tc>
        <w:tc>
          <w:tcPr>
            <w:tcW w:w="7272" w:type="dxa"/>
            <w:tcBorders>
              <w:top w:val="dotted" w:sz="4" w:space="0" w:color="auto"/>
              <w:bottom w:val="dotted" w:sz="4" w:space="0" w:color="auto"/>
            </w:tcBorders>
          </w:tcPr>
          <w:p w14:paraId="7DABA5CA" w14:textId="084C3621" w:rsidR="00A320C0" w:rsidRPr="002C0DEE" w:rsidRDefault="00A320C0" w:rsidP="00B6591C">
            <w:pPr>
              <w:spacing w:after="0"/>
              <w:jc w:val="both"/>
            </w:pPr>
            <w:r w:rsidRPr="002C0DEE">
              <w:t>T-</w:t>
            </w:r>
            <w:r>
              <w:t>03</w:t>
            </w:r>
            <w:r w:rsidRPr="002C0DEE">
              <w:t xml:space="preserve"> erfolgreich</w:t>
            </w:r>
          </w:p>
        </w:tc>
      </w:tr>
      <w:tr w:rsidR="00A320C0" w:rsidRPr="002C0DEE" w14:paraId="0272649C" w14:textId="77777777" w:rsidTr="00B6591C">
        <w:tc>
          <w:tcPr>
            <w:tcW w:w="2020" w:type="dxa"/>
            <w:tcBorders>
              <w:top w:val="dotted" w:sz="4" w:space="0" w:color="auto"/>
              <w:bottom w:val="dotted" w:sz="4" w:space="0" w:color="auto"/>
            </w:tcBorders>
          </w:tcPr>
          <w:p w14:paraId="67B1732A" w14:textId="77777777" w:rsidR="00A320C0" w:rsidRPr="002C0DEE" w:rsidRDefault="00A320C0" w:rsidP="00B6591C">
            <w:pPr>
              <w:spacing w:after="0"/>
            </w:pPr>
            <w:r w:rsidRPr="002C0DEE">
              <w:t>Ablauf</w:t>
            </w:r>
          </w:p>
        </w:tc>
        <w:tc>
          <w:tcPr>
            <w:tcW w:w="7272" w:type="dxa"/>
            <w:tcBorders>
              <w:top w:val="dotted" w:sz="4" w:space="0" w:color="auto"/>
              <w:bottom w:val="dotted" w:sz="4" w:space="0" w:color="auto"/>
            </w:tcBorders>
          </w:tcPr>
          <w:p w14:paraId="1D9BF0D2" w14:textId="47243175" w:rsidR="00A320C0" w:rsidRPr="002C0DEE" w:rsidRDefault="00A320C0" w:rsidP="00B6591C">
            <w:pPr>
              <w:spacing w:after="0"/>
              <w:jc w:val="both"/>
            </w:pPr>
            <w:r>
              <w:t>Zur Projects Seite navigieren, im Entwicklermodus die Dimension «Responsive» auswählen. Mit dem Regler rechts die Grösse ändern.</w:t>
            </w:r>
          </w:p>
        </w:tc>
      </w:tr>
      <w:tr w:rsidR="00A320C0" w:rsidRPr="002C0DEE" w14:paraId="11D3355C" w14:textId="77777777" w:rsidTr="00B6591C">
        <w:trPr>
          <w:trHeight w:val="1592"/>
        </w:trPr>
        <w:tc>
          <w:tcPr>
            <w:tcW w:w="2020" w:type="dxa"/>
            <w:tcBorders>
              <w:top w:val="dotted" w:sz="4" w:space="0" w:color="auto"/>
            </w:tcBorders>
          </w:tcPr>
          <w:p w14:paraId="798A709C" w14:textId="77777777" w:rsidR="00A320C0" w:rsidRPr="002C0DEE" w:rsidRDefault="00A320C0" w:rsidP="00B6591C">
            <w:pPr>
              <w:spacing w:after="0"/>
            </w:pPr>
            <w:r w:rsidRPr="002C0DEE">
              <w:t>Erwartetes Resultat</w:t>
            </w:r>
          </w:p>
        </w:tc>
        <w:tc>
          <w:tcPr>
            <w:tcW w:w="7272" w:type="dxa"/>
            <w:tcBorders>
              <w:top w:val="dotted" w:sz="4" w:space="0" w:color="auto"/>
            </w:tcBorders>
          </w:tcPr>
          <w:p w14:paraId="4F0F1CDD" w14:textId="128C5BCB" w:rsidR="00A320C0" w:rsidRPr="002C0DEE" w:rsidRDefault="00A320C0" w:rsidP="00B6591C">
            <w:pPr>
              <w:spacing w:after="0"/>
              <w:jc w:val="both"/>
            </w:pPr>
            <w:r>
              <w:t>Ist die Breite unter 1400px werden die Projekte untereinander angezeigt. Ist die Breite über 1400px werden 2 Projekte nebeneinander angezeigt.</w:t>
            </w:r>
          </w:p>
        </w:tc>
      </w:tr>
    </w:tbl>
    <w:p w14:paraId="5ACB3E16" w14:textId="09412665" w:rsidR="00A320C0" w:rsidRDefault="00A320C0">
      <w:pPr>
        <w:spacing w:after="160" w:line="259" w:lineRule="auto"/>
        <w:rPr>
          <w:rFonts w:eastAsiaTheme="majorEastAsia" w:cstheme="majorBidi"/>
          <w:bCs/>
          <w:color w:val="000000" w:themeColor="text1"/>
          <w:sz w:val="42"/>
          <w:szCs w:val="42"/>
        </w:rPr>
      </w:pPr>
    </w:p>
    <w:tbl>
      <w:tblPr>
        <w:tblW w:w="9292" w:type="dxa"/>
        <w:tblLook w:val="04A0" w:firstRow="1" w:lastRow="0" w:firstColumn="1" w:lastColumn="0" w:noHBand="0" w:noVBand="1"/>
      </w:tblPr>
      <w:tblGrid>
        <w:gridCol w:w="2020"/>
        <w:gridCol w:w="7272"/>
      </w:tblGrid>
      <w:tr w:rsidR="00A320C0" w:rsidRPr="002C0DEE" w14:paraId="3CDE41EF" w14:textId="77777777" w:rsidTr="00B6591C">
        <w:tc>
          <w:tcPr>
            <w:tcW w:w="2020" w:type="dxa"/>
            <w:tcBorders>
              <w:bottom w:val="single" w:sz="4" w:space="0" w:color="auto"/>
            </w:tcBorders>
          </w:tcPr>
          <w:p w14:paraId="4BE9C5A6" w14:textId="77777777" w:rsidR="00A320C0" w:rsidRPr="002C0DEE" w:rsidRDefault="00A320C0" w:rsidP="00B6591C">
            <w:pPr>
              <w:rPr>
                <w:color w:val="00B0F0"/>
              </w:rPr>
            </w:pPr>
            <w:r w:rsidRPr="002C0DEE">
              <w:rPr>
                <w:color w:val="00B0F0"/>
              </w:rPr>
              <w:t>Abschnitt</w:t>
            </w:r>
          </w:p>
        </w:tc>
        <w:tc>
          <w:tcPr>
            <w:tcW w:w="7272" w:type="dxa"/>
            <w:tcBorders>
              <w:bottom w:val="single" w:sz="4" w:space="0" w:color="auto"/>
            </w:tcBorders>
          </w:tcPr>
          <w:p w14:paraId="625047C5" w14:textId="77777777" w:rsidR="00A320C0" w:rsidRPr="002C0DEE" w:rsidRDefault="00A320C0" w:rsidP="00B6591C">
            <w:pPr>
              <w:rPr>
                <w:color w:val="00B0F0"/>
              </w:rPr>
            </w:pPr>
            <w:r w:rsidRPr="002C0DEE">
              <w:rPr>
                <w:color w:val="00B0F0"/>
              </w:rPr>
              <w:t>Inhalt</w:t>
            </w:r>
          </w:p>
        </w:tc>
      </w:tr>
      <w:tr w:rsidR="00A320C0" w:rsidRPr="002C0DEE" w14:paraId="76F7AF4C" w14:textId="77777777" w:rsidTr="00B6591C">
        <w:tc>
          <w:tcPr>
            <w:tcW w:w="2020" w:type="dxa"/>
            <w:tcBorders>
              <w:top w:val="single" w:sz="4" w:space="0" w:color="auto"/>
              <w:bottom w:val="dotted" w:sz="4" w:space="0" w:color="auto"/>
            </w:tcBorders>
          </w:tcPr>
          <w:p w14:paraId="359440D9" w14:textId="77777777" w:rsidR="00A320C0" w:rsidRPr="002C0DEE" w:rsidRDefault="00A320C0" w:rsidP="00B6591C">
            <w:pPr>
              <w:spacing w:after="0"/>
            </w:pPr>
            <w:r w:rsidRPr="002C0DEE">
              <w:t>ID</w:t>
            </w:r>
          </w:p>
        </w:tc>
        <w:tc>
          <w:tcPr>
            <w:tcW w:w="7272" w:type="dxa"/>
            <w:tcBorders>
              <w:top w:val="single" w:sz="4" w:space="0" w:color="auto"/>
              <w:bottom w:val="dotted" w:sz="4" w:space="0" w:color="auto"/>
            </w:tcBorders>
          </w:tcPr>
          <w:p w14:paraId="13888234" w14:textId="7804702D" w:rsidR="00A320C0" w:rsidRPr="002C0DEE" w:rsidRDefault="00A320C0" w:rsidP="00B6591C">
            <w:pPr>
              <w:spacing w:after="0"/>
              <w:rPr>
                <w:lang w:val="fr-CH"/>
              </w:rPr>
            </w:pPr>
            <w:r w:rsidRPr="002C0DEE">
              <w:rPr>
                <w:noProof/>
                <w:lang w:val="fr-CH"/>
              </w:rPr>
              <w:t>T-</w:t>
            </w:r>
            <w:r>
              <w:rPr>
                <w:noProof/>
                <w:lang w:val="fr-CH"/>
              </w:rPr>
              <w:t>1</w:t>
            </w:r>
            <w:r>
              <w:rPr>
                <w:noProof/>
                <w:lang w:val="fr-CH"/>
              </w:rPr>
              <w:t>1</w:t>
            </w:r>
          </w:p>
        </w:tc>
      </w:tr>
      <w:tr w:rsidR="00A320C0" w:rsidRPr="002C0DEE" w14:paraId="7F783CC5" w14:textId="77777777" w:rsidTr="00B6591C">
        <w:tc>
          <w:tcPr>
            <w:tcW w:w="2020" w:type="dxa"/>
            <w:tcBorders>
              <w:top w:val="dotted" w:sz="4" w:space="0" w:color="auto"/>
              <w:bottom w:val="dotted" w:sz="4" w:space="0" w:color="auto"/>
            </w:tcBorders>
          </w:tcPr>
          <w:p w14:paraId="170CEF79" w14:textId="77777777" w:rsidR="00A320C0" w:rsidRPr="002C0DEE" w:rsidRDefault="00A320C0" w:rsidP="00B6591C">
            <w:pPr>
              <w:spacing w:after="0"/>
            </w:pPr>
            <w:r w:rsidRPr="002C0DEE">
              <w:t>Vorbedingungen</w:t>
            </w:r>
          </w:p>
        </w:tc>
        <w:tc>
          <w:tcPr>
            <w:tcW w:w="7272" w:type="dxa"/>
            <w:tcBorders>
              <w:top w:val="dotted" w:sz="4" w:space="0" w:color="auto"/>
              <w:bottom w:val="dotted" w:sz="4" w:space="0" w:color="auto"/>
            </w:tcBorders>
          </w:tcPr>
          <w:p w14:paraId="664BA7FB" w14:textId="77777777" w:rsidR="00A320C0" w:rsidRPr="002C0DEE" w:rsidRDefault="00A320C0" w:rsidP="00B6591C">
            <w:pPr>
              <w:spacing w:after="0"/>
              <w:jc w:val="both"/>
            </w:pPr>
            <w:r w:rsidRPr="002C0DEE">
              <w:t>T-</w:t>
            </w:r>
            <w:r>
              <w:t>03</w:t>
            </w:r>
            <w:r w:rsidRPr="002C0DEE">
              <w:t xml:space="preserve"> erfolgreich</w:t>
            </w:r>
          </w:p>
        </w:tc>
      </w:tr>
      <w:tr w:rsidR="00A320C0" w:rsidRPr="002C0DEE" w14:paraId="1A7B4DFA" w14:textId="77777777" w:rsidTr="00B6591C">
        <w:tc>
          <w:tcPr>
            <w:tcW w:w="2020" w:type="dxa"/>
            <w:tcBorders>
              <w:top w:val="dotted" w:sz="4" w:space="0" w:color="auto"/>
              <w:bottom w:val="dotted" w:sz="4" w:space="0" w:color="auto"/>
            </w:tcBorders>
          </w:tcPr>
          <w:p w14:paraId="42C043AF" w14:textId="77777777" w:rsidR="00A320C0" w:rsidRPr="002C0DEE" w:rsidRDefault="00A320C0" w:rsidP="00B6591C">
            <w:pPr>
              <w:spacing w:after="0"/>
            </w:pPr>
            <w:r w:rsidRPr="002C0DEE">
              <w:t>Ablauf</w:t>
            </w:r>
          </w:p>
        </w:tc>
        <w:tc>
          <w:tcPr>
            <w:tcW w:w="7272" w:type="dxa"/>
            <w:tcBorders>
              <w:top w:val="dotted" w:sz="4" w:space="0" w:color="auto"/>
              <w:bottom w:val="dotted" w:sz="4" w:space="0" w:color="auto"/>
            </w:tcBorders>
          </w:tcPr>
          <w:p w14:paraId="64F15CA0" w14:textId="5AA32CF6" w:rsidR="00A320C0" w:rsidRPr="002C0DEE" w:rsidRDefault="00A320C0" w:rsidP="00B6591C">
            <w:pPr>
              <w:spacing w:after="0"/>
              <w:jc w:val="both"/>
            </w:pPr>
            <w:r>
              <w:t xml:space="preserve">Zur </w:t>
            </w:r>
            <w:r>
              <w:t>Impressum</w:t>
            </w:r>
            <w:r>
              <w:t xml:space="preserve"> Seite navigieren, im Entwicklermodus die Dimension «Responsive» auswählen. Mit dem Regler rechts die Grösse ändern.</w:t>
            </w:r>
          </w:p>
        </w:tc>
      </w:tr>
      <w:tr w:rsidR="00A320C0" w:rsidRPr="002C0DEE" w14:paraId="59E20957" w14:textId="77777777" w:rsidTr="00B6591C">
        <w:trPr>
          <w:trHeight w:val="1592"/>
        </w:trPr>
        <w:tc>
          <w:tcPr>
            <w:tcW w:w="2020" w:type="dxa"/>
            <w:tcBorders>
              <w:top w:val="dotted" w:sz="4" w:space="0" w:color="auto"/>
            </w:tcBorders>
          </w:tcPr>
          <w:p w14:paraId="076B4039" w14:textId="77777777" w:rsidR="00A320C0" w:rsidRPr="002C0DEE" w:rsidRDefault="00A320C0" w:rsidP="00B6591C">
            <w:pPr>
              <w:spacing w:after="0"/>
            </w:pPr>
            <w:r w:rsidRPr="002C0DEE">
              <w:t>Erwartetes Resultat</w:t>
            </w:r>
          </w:p>
        </w:tc>
        <w:tc>
          <w:tcPr>
            <w:tcW w:w="7272" w:type="dxa"/>
            <w:tcBorders>
              <w:top w:val="dotted" w:sz="4" w:space="0" w:color="auto"/>
            </w:tcBorders>
          </w:tcPr>
          <w:p w14:paraId="388B7A5D" w14:textId="61D810B4" w:rsidR="00A320C0" w:rsidRPr="002C0DEE" w:rsidRDefault="00A320C0" w:rsidP="00B6591C">
            <w:pPr>
              <w:spacing w:after="0"/>
              <w:jc w:val="both"/>
            </w:pPr>
            <w:r>
              <w:t>Ist die Breite unter 1</w:t>
            </w:r>
            <w:r>
              <w:t>0</w:t>
            </w:r>
            <w:r>
              <w:t xml:space="preserve">00px werden die </w:t>
            </w:r>
            <w:r>
              <w:t>Referenzen</w:t>
            </w:r>
            <w:r>
              <w:t xml:space="preserve"> untereinander angezeigt. Ist die Breite über 1</w:t>
            </w:r>
            <w:r>
              <w:t>0</w:t>
            </w:r>
            <w:r>
              <w:t xml:space="preserve">00px werden 2 </w:t>
            </w:r>
            <w:r>
              <w:t>Referenzen</w:t>
            </w:r>
            <w:r>
              <w:t xml:space="preserve"> nebeneinander angezeigt.</w:t>
            </w:r>
          </w:p>
        </w:tc>
      </w:tr>
    </w:tbl>
    <w:p w14:paraId="236A9BDA" w14:textId="77777777" w:rsidR="00A320C0" w:rsidRPr="00A320C0" w:rsidRDefault="00A320C0">
      <w:pPr>
        <w:spacing w:after="160" w:line="259" w:lineRule="auto"/>
        <w:rPr>
          <w:rFonts w:eastAsiaTheme="majorEastAsia" w:cstheme="majorBidi"/>
          <w:bCs/>
          <w:color w:val="000000" w:themeColor="text1"/>
          <w:sz w:val="42"/>
          <w:szCs w:val="42"/>
        </w:rPr>
      </w:pPr>
    </w:p>
    <w:p w14:paraId="7A65933F" w14:textId="77777777" w:rsidR="00F55587" w:rsidRPr="002C0DEE" w:rsidRDefault="00A74E99" w:rsidP="00F55587">
      <w:pPr>
        <w:pStyle w:val="Heading1"/>
      </w:pPr>
      <w:bookmarkStart w:id="69" w:name="_Toc76134706"/>
      <w:r w:rsidRPr="002C0DEE">
        <w:lastRenderedPageBreak/>
        <w:t>Fazit</w:t>
      </w:r>
      <w:bookmarkEnd w:id="69"/>
    </w:p>
    <w:p w14:paraId="49251BEE" w14:textId="14871889" w:rsidR="00F02C15" w:rsidRPr="00C75237" w:rsidRDefault="00012E9C" w:rsidP="00F02C15">
      <w:pPr>
        <w:spacing w:after="0"/>
        <w:rPr>
          <w:sz w:val="28"/>
          <w:szCs w:val="28"/>
        </w:rPr>
      </w:pPr>
      <w:r w:rsidRPr="002C0DEE">
        <w:rPr>
          <w:sz w:val="28"/>
          <w:szCs w:val="28"/>
        </w:rPr>
        <w:t>Das</w:t>
      </w:r>
      <w:r w:rsidR="00C75237" w:rsidRPr="002C0DEE">
        <w:rPr>
          <w:sz w:val="28"/>
          <w:szCs w:val="28"/>
        </w:rPr>
        <w:t xml:space="preserve"> Projekt lief sehr gut. Ich konnte fast alle meiner Ziele erreichen. Lediglich die Seiten für jedes Projekt konnte ich nicht fertigstellen. Ich habe </w:t>
      </w:r>
      <w:r w:rsidR="00985D7A" w:rsidRPr="002C0DEE">
        <w:rPr>
          <w:sz w:val="28"/>
          <w:szCs w:val="28"/>
        </w:rPr>
        <w:t>gelernt,</w:t>
      </w:r>
      <w:r w:rsidR="00C75237" w:rsidRPr="002C0DEE">
        <w:rPr>
          <w:sz w:val="28"/>
          <w:szCs w:val="28"/>
        </w:rPr>
        <w:t xml:space="preserve"> dass ich besser arbeiten </w:t>
      </w:r>
      <w:r w:rsidR="00985D7A" w:rsidRPr="002C0DEE">
        <w:rPr>
          <w:sz w:val="28"/>
          <w:szCs w:val="28"/>
        </w:rPr>
        <w:t>kann,</w:t>
      </w:r>
      <w:r w:rsidR="00C75237" w:rsidRPr="002C0DEE">
        <w:rPr>
          <w:sz w:val="28"/>
          <w:szCs w:val="28"/>
        </w:rPr>
        <w:t xml:space="preserve"> wenn ich mich nicht zu fest auf ein Design festlege welches ich am Anfang des Projekts erstellt habe.</w:t>
      </w:r>
      <w:r w:rsidR="00C75237">
        <w:rPr>
          <w:sz w:val="28"/>
          <w:szCs w:val="28"/>
        </w:rPr>
        <w:t xml:space="preserve"> </w:t>
      </w:r>
      <w:r w:rsidR="00985D7A">
        <w:rPr>
          <w:sz w:val="28"/>
          <w:szCs w:val="28"/>
        </w:rPr>
        <w:t>Sonst hat mir das Projekt sehr viel Spass gemacht. Ich habe viel neues gelernt und bin mit meiner Website zufrieden.</w:t>
      </w:r>
    </w:p>
    <w:p w14:paraId="2FAD4C8F" w14:textId="77777777" w:rsidR="00F02C15" w:rsidRDefault="00F02C15">
      <w:pPr>
        <w:spacing w:after="160" w:line="259" w:lineRule="auto"/>
      </w:pPr>
    </w:p>
    <w:sectPr w:rsidR="00F02C15"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BC6C" w14:textId="77777777" w:rsidR="00093B6E" w:rsidRDefault="00093B6E" w:rsidP="004D3714">
      <w:r>
        <w:separator/>
      </w:r>
    </w:p>
  </w:endnote>
  <w:endnote w:type="continuationSeparator" w:id="0">
    <w:p w14:paraId="4F13D728" w14:textId="77777777" w:rsidR="00093B6E" w:rsidRDefault="00093B6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EndPr/>
    <w:sdtContent>
      <w:p w14:paraId="7E19790B" w14:textId="42BC8D37" w:rsidR="004B19DC" w:rsidRPr="007D7A59" w:rsidRDefault="004B19DC" w:rsidP="004B19DC">
        <w:pPr>
          <w:pStyle w:val="Footer"/>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11E2A75F" wp14:editId="3F3B9FA2">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BEB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2C0DEE">
              <w:rPr>
                <w:color w:val="565656"/>
                <w:sz w:val="16"/>
                <w:szCs w:val="16"/>
              </w:rPr>
              <w:t>MattiaG</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16F3F">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8D4F" w14:textId="77777777" w:rsidR="00093B6E" w:rsidRDefault="00093B6E" w:rsidP="004D3714">
      <w:r>
        <w:separator/>
      </w:r>
    </w:p>
  </w:footnote>
  <w:footnote w:type="continuationSeparator" w:id="0">
    <w:p w14:paraId="20C3F71D" w14:textId="77777777" w:rsidR="00093B6E" w:rsidRDefault="00093B6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ListBullet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ListBullet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ListBullet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Paragraph"/>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9"/>
  </w:num>
  <w:num w:numId="19">
    <w:abstractNumId w:val="34"/>
  </w:num>
  <w:num w:numId="20">
    <w:abstractNumId w:val="16"/>
  </w:num>
  <w:num w:numId="21">
    <w:abstractNumId w:val="31"/>
  </w:num>
  <w:num w:numId="22">
    <w:abstractNumId w:val="38"/>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1"/>
  </w:num>
  <w:num w:numId="36">
    <w:abstractNumId w:val="42"/>
  </w:num>
  <w:num w:numId="37">
    <w:abstractNumId w:val="25"/>
  </w:num>
  <w:num w:numId="38">
    <w:abstractNumId w:val="19"/>
  </w:num>
  <w:num w:numId="39">
    <w:abstractNumId w:val="23"/>
  </w:num>
  <w:num w:numId="40">
    <w:abstractNumId w:val="22"/>
  </w:num>
  <w:num w:numId="41">
    <w:abstractNumId w:val="40"/>
  </w:num>
  <w:num w:numId="42">
    <w:abstractNumId w:val="12"/>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fr-CH"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22"/>
    <w:rsid w:val="000006F6"/>
    <w:rsid w:val="00000FB8"/>
    <w:rsid w:val="0000336F"/>
    <w:rsid w:val="00005DF5"/>
    <w:rsid w:val="00012E9C"/>
    <w:rsid w:val="00034BE5"/>
    <w:rsid w:val="0004356C"/>
    <w:rsid w:val="00076610"/>
    <w:rsid w:val="00093B6E"/>
    <w:rsid w:val="00097798"/>
    <w:rsid w:val="000A21FE"/>
    <w:rsid w:val="000A35CA"/>
    <w:rsid w:val="000A4D30"/>
    <w:rsid w:val="000A5DE7"/>
    <w:rsid w:val="000A62EC"/>
    <w:rsid w:val="000A6A0A"/>
    <w:rsid w:val="000B09B1"/>
    <w:rsid w:val="000B6C9B"/>
    <w:rsid w:val="000C0A0B"/>
    <w:rsid w:val="000C2837"/>
    <w:rsid w:val="000D3448"/>
    <w:rsid w:val="000D3A87"/>
    <w:rsid w:val="000D78BA"/>
    <w:rsid w:val="000E6D24"/>
    <w:rsid w:val="000F4705"/>
    <w:rsid w:val="00107D61"/>
    <w:rsid w:val="001111EB"/>
    <w:rsid w:val="00111F92"/>
    <w:rsid w:val="00120FDC"/>
    <w:rsid w:val="00132940"/>
    <w:rsid w:val="00137AAA"/>
    <w:rsid w:val="00144A21"/>
    <w:rsid w:val="00150C68"/>
    <w:rsid w:val="00151FB8"/>
    <w:rsid w:val="001529AC"/>
    <w:rsid w:val="00153D56"/>
    <w:rsid w:val="001566CD"/>
    <w:rsid w:val="00172D22"/>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1F3CB3"/>
    <w:rsid w:val="00204DAB"/>
    <w:rsid w:val="0021067F"/>
    <w:rsid w:val="00213F61"/>
    <w:rsid w:val="0022213E"/>
    <w:rsid w:val="00224046"/>
    <w:rsid w:val="0023388F"/>
    <w:rsid w:val="0024597F"/>
    <w:rsid w:val="00246F7D"/>
    <w:rsid w:val="00252D6F"/>
    <w:rsid w:val="00254C69"/>
    <w:rsid w:val="00260E82"/>
    <w:rsid w:val="00262EFA"/>
    <w:rsid w:val="00263FDC"/>
    <w:rsid w:val="00265362"/>
    <w:rsid w:val="00265400"/>
    <w:rsid w:val="00272BB6"/>
    <w:rsid w:val="00274051"/>
    <w:rsid w:val="00284F5C"/>
    <w:rsid w:val="00285485"/>
    <w:rsid w:val="002871D7"/>
    <w:rsid w:val="002923A6"/>
    <w:rsid w:val="002A1C01"/>
    <w:rsid w:val="002B1DA1"/>
    <w:rsid w:val="002B3693"/>
    <w:rsid w:val="002C0DEE"/>
    <w:rsid w:val="002C3FA7"/>
    <w:rsid w:val="002C5342"/>
    <w:rsid w:val="002D4557"/>
    <w:rsid w:val="002E0337"/>
    <w:rsid w:val="002E22AB"/>
    <w:rsid w:val="002E3515"/>
    <w:rsid w:val="002E729E"/>
    <w:rsid w:val="002F24D8"/>
    <w:rsid w:val="00305607"/>
    <w:rsid w:val="00306193"/>
    <w:rsid w:val="003070C0"/>
    <w:rsid w:val="00323B56"/>
    <w:rsid w:val="003322F7"/>
    <w:rsid w:val="0033671A"/>
    <w:rsid w:val="0037068D"/>
    <w:rsid w:val="00380472"/>
    <w:rsid w:val="00382938"/>
    <w:rsid w:val="003847B5"/>
    <w:rsid w:val="00385170"/>
    <w:rsid w:val="003A3113"/>
    <w:rsid w:val="003A5FDB"/>
    <w:rsid w:val="003C074C"/>
    <w:rsid w:val="003C7CB0"/>
    <w:rsid w:val="003D194F"/>
    <w:rsid w:val="003E0112"/>
    <w:rsid w:val="003E219C"/>
    <w:rsid w:val="003E5336"/>
    <w:rsid w:val="003F3DEF"/>
    <w:rsid w:val="003F431E"/>
    <w:rsid w:val="00434474"/>
    <w:rsid w:val="00434DC3"/>
    <w:rsid w:val="00436C7D"/>
    <w:rsid w:val="00441FD3"/>
    <w:rsid w:val="00461944"/>
    <w:rsid w:val="00461BAD"/>
    <w:rsid w:val="00463498"/>
    <w:rsid w:val="00473ACE"/>
    <w:rsid w:val="004A2286"/>
    <w:rsid w:val="004B039F"/>
    <w:rsid w:val="004B19DC"/>
    <w:rsid w:val="004B7E5B"/>
    <w:rsid w:val="004C0A00"/>
    <w:rsid w:val="004C729A"/>
    <w:rsid w:val="004D0442"/>
    <w:rsid w:val="004D3714"/>
    <w:rsid w:val="004E1EBF"/>
    <w:rsid w:val="00504E91"/>
    <w:rsid w:val="00505C1C"/>
    <w:rsid w:val="00512478"/>
    <w:rsid w:val="00516109"/>
    <w:rsid w:val="005177BC"/>
    <w:rsid w:val="00531922"/>
    <w:rsid w:val="00532211"/>
    <w:rsid w:val="0053247B"/>
    <w:rsid w:val="00532CFE"/>
    <w:rsid w:val="00543B43"/>
    <w:rsid w:val="00550B11"/>
    <w:rsid w:val="00556816"/>
    <w:rsid w:val="00560857"/>
    <w:rsid w:val="00581FAD"/>
    <w:rsid w:val="005831D1"/>
    <w:rsid w:val="00592177"/>
    <w:rsid w:val="005C33C6"/>
    <w:rsid w:val="005D261B"/>
    <w:rsid w:val="005D4FEF"/>
    <w:rsid w:val="005E0C13"/>
    <w:rsid w:val="005E11AE"/>
    <w:rsid w:val="005E4E6A"/>
    <w:rsid w:val="005F4B62"/>
    <w:rsid w:val="005F79CA"/>
    <w:rsid w:val="00612163"/>
    <w:rsid w:val="00613405"/>
    <w:rsid w:val="0063032C"/>
    <w:rsid w:val="00630845"/>
    <w:rsid w:val="00643748"/>
    <w:rsid w:val="00652F51"/>
    <w:rsid w:val="006536C2"/>
    <w:rsid w:val="006576DA"/>
    <w:rsid w:val="0066149D"/>
    <w:rsid w:val="00663120"/>
    <w:rsid w:val="00691744"/>
    <w:rsid w:val="00692A64"/>
    <w:rsid w:val="0069317F"/>
    <w:rsid w:val="006952DC"/>
    <w:rsid w:val="006A07E7"/>
    <w:rsid w:val="006A7C20"/>
    <w:rsid w:val="006D12FE"/>
    <w:rsid w:val="006D780A"/>
    <w:rsid w:val="006E28A1"/>
    <w:rsid w:val="006F5B7B"/>
    <w:rsid w:val="00703148"/>
    <w:rsid w:val="0071002A"/>
    <w:rsid w:val="00712616"/>
    <w:rsid w:val="00713E1E"/>
    <w:rsid w:val="00716B76"/>
    <w:rsid w:val="00722488"/>
    <w:rsid w:val="00723769"/>
    <w:rsid w:val="00726B45"/>
    <w:rsid w:val="007430AF"/>
    <w:rsid w:val="00751CF7"/>
    <w:rsid w:val="00764B24"/>
    <w:rsid w:val="00765182"/>
    <w:rsid w:val="00767580"/>
    <w:rsid w:val="0076786E"/>
    <w:rsid w:val="0077680B"/>
    <w:rsid w:val="00777FE0"/>
    <w:rsid w:val="007817BD"/>
    <w:rsid w:val="0078732C"/>
    <w:rsid w:val="00791B59"/>
    <w:rsid w:val="0079243A"/>
    <w:rsid w:val="00793871"/>
    <w:rsid w:val="007A027A"/>
    <w:rsid w:val="007B03D0"/>
    <w:rsid w:val="007C2250"/>
    <w:rsid w:val="007C4573"/>
    <w:rsid w:val="007D2B66"/>
    <w:rsid w:val="007D4CEF"/>
    <w:rsid w:val="007D7A59"/>
    <w:rsid w:val="007E00E8"/>
    <w:rsid w:val="007E3376"/>
    <w:rsid w:val="007F0876"/>
    <w:rsid w:val="00803A04"/>
    <w:rsid w:val="0080600D"/>
    <w:rsid w:val="00813F6D"/>
    <w:rsid w:val="00814FF0"/>
    <w:rsid w:val="008233DD"/>
    <w:rsid w:val="0082633E"/>
    <w:rsid w:val="008365A1"/>
    <w:rsid w:val="00837A08"/>
    <w:rsid w:val="00840070"/>
    <w:rsid w:val="00840E80"/>
    <w:rsid w:val="00845A27"/>
    <w:rsid w:val="00847A73"/>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E637F"/>
    <w:rsid w:val="008E7969"/>
    <w:rsid w:val="008F38D9"/>
    <w:rsid w:val="008F575A"/>
    <w:rsid w:val="00902680"/>
    <w:rsid w:val="00904CE3"/>
    <w:rsid w:val="0092481B"/>
    <w:rsid w:val="00927209"/>
    <w:rsid w:val="009302F0"/>
    <w:rsid w:val="009303D3"/>
    <w:rsid w:val="009332F4"/>
    <w:rsid w:val="00940009"/>
    <w:rsid w:val="00944E39"/>
    <w:rsid w:val="00951BBB"/>
    <w:rsid w:val="0095208F"/>
    <w:rsid w:val="009547F0"/>
    <w:rsid w:val="00957969"/>
    <w:rsid w:val="00963DB7"/>
    <w:rsid w:val="0097197F"/>
    <w:rsid w:val="00972362"/>
    <w:rsid w:val="00973E9B"/>
    <w:rsid w:val="00980458"/>
    <w:rsid w:val="00985D7A"/>
    <w:rsid w:val="00993439"/>
    <w:rsid w:val="009A2531"/>
    <w:rsid w:val="009A513F"/>
    <w:rsid w:val="009B27BD"/>
    <w:rsid w:val="009B38C5"/>
    <w:rsid w:val="009C40A7"/>
    <w:rsid w:val="009D1F72"/>
    <w:rsid w:val="009D2934"/>
    <w:rsid w:val="009D335F"/>
    <w:rsid w:val="009D4392"/>
    <w:rsid w:val="009D58E2"/>
    <w:rsid w:val="009F470D"/>
    <w:rsid w:val="009F5B1E"/>
    <w:rsid w:val="009F6844"/>
    <w:rsid w:val="00A006CC"/>
    <w:rsid w:val="00A03541"/>
    <w:rsid w:val="00A1152A"/>
    <w:rsid w:val="00A14767"/>
    <w:rsid w:val="00A23DEC"/>
    <w:rsid w:val="00A27272"/>
    <w:rsid w:val="00A320C0"/>
    <w:rsid w:val="00A36609"/>
    <w:rsid w:val="00A562DD"/>
    <w:rsid w:val="00A630A6"/>
    <w:rsid w:val="00A73616"/>
    <w:rsid w:val="00A74013"/>
    <w:rsid w:val="00A74E99"/>
    <w:rsid w:val="00A84B0D"/>
    <w:rsid w:val="00AA3321"/>
    <w:rsid w:val="00AE0341"/>
    <w:rsid w:val="00AE0857"/>
    <w:rsid w:val="00AF0717"/>
    <w:rsid w:val="00AF0F54"/>
    <w:rsid w:val="00B01266"/>
    <w:rsid w:val="00B02455"/>
    <w:rsid w:val="00B04259"/>
    <w:rsid w:val="00B06952"/>
    <w:rsid w:val="00B3056F"/>
    <w:rsid w:val="00B31085"/>
    <w:rsid w:val="00B36167"/>
    <w:rsid w:val="00B36A1B"/>
    <w:rsid w:val="00B3764F"/>
    <w:rsid w:val="00B4166C"/>
    <w:rsid w:val="00B546C8"/>
    <w:rsid w:val="00B646A1"/>
    <w:rsid w:val="00B65F90"/>
    <w:rsid w:val="00B6672F"/>
    <w:rsid w:val="00B67A51"/>
    <w:rsid w:val="00B67AB8"/>
    <w:rsid w:val="00B72F28"/>
    <w:rsid w:val="00B8032D"/>
    <w:rsid w:val="00B8182F"/>
    <w:rsid w:val="00B84DD0"/>
    <w:rsid w:val="00B95377"/>
    <w:rsid w:val="00BA2B1D"/>
    <w:rsid w:val="00BA2CE4"/>
    <w:rsid w:val="00BB1C9E"/>
    <w:rsid w:val="00BB20CE"/>
    <w:rsid w:val="00BB7441"/>
    <w:rsid w:val="00BC0D6E"/>
    <w:rsid w:val="00BC0F45"/>
    <w:rsid w:val="00BC548E"/>
    <w:rsid w:val="00BE28B5"/>
    <w:rsid w:val="00BE33EE"/>
    <w:rsid w:val="00BF1BD6"/>
    <w:rsid w:val="00BF7BB5"/>
    <w:rsid w:val="00C00D54"/>
    <w:rsid w:val="00C01B41"/>
    <w:rsid w:val="00C01F07"/>
    <w:rsid w:val="00C03A4E"/>
    <w:rsid w:val="00C07F5C"/>
    <w:rsid w:val="00C16815"/>
    <w:rsid w:val="00C1798C"/>
    <w:rsid w:val="00C256B0"/>
    <w:rsid w:val="00C326B0"/>
    <w:rsid w:val="00C35418"/>
    <w:rsid w:val="00C46A92"/>
    <w:rsid w:val="00C56947"/>
    <w:rsid w:val="00C614A3"/>
    <w:rsid w:val="00C725AB"/>
    <w:rsid w:val="00C75237"/>
    <w:rsid w:val="00C7783F"/>
    <w:rsid w:val="00C92ECA"/>
    <w:rsid w:val="00C97DEB"/>
    <w:rsid w:val="00CA2BDE"/>
    <w:rsid w:val="00CA6C6A"/>
    <w:rsid w:val="00CA77CD"/>
    <w:rsid w:val="00CC4E85"/>
    <w:rsid w:val="00CD02DA"/>
    <w:rsid w:val="00CD130D"/>
    <w:rsid w:val="00CD6939"/>
    <w:rsid w:val="00CE4BCF"/>
    <w:rsid w:val="00CF0A76"/>
    <w:rsid w:val="00CF3EEF"/>
    <w:rsid w:val="00D12173"/>
    <w:rsid w:val="00D124DA"/>
    <w:rsid w:val="00D13EE5"/>
    <w:rsid w:val="00D16898"/>
    <w:rsid w:val="00D244B2"/>
    <w:rsid w:val="00D2459F"/>
    <w:rsid w:val="00D27516"/>
    <w:rsid w:val="00D27AA0"/>
    <w:rsid w:val="00D30574"/>
    <w:rsid w:val="00D36B83"/>
    <w:rsid w:val="00D42E71"/>
    <w:rsid w:val="00D50181"/>
    <w:rsid w:val="00D61959"/>
    <w:rsid w:val="00D72281"/>
    <w:rsid w:val="00D7263A"/>
    <w:rsid w:val="00D72CA7"/>
    <w:rsid w:val="00D80B8A"/>
    <w:rsid w:val="00D831ED"/>
    <w:rsid w:val="00D95F87"/>
    <w:rsid w:val="00DA4289"/>
    <w:rsid w:val="00DB0B79"/>
    <w:rsid w:val="00DC008C"/>
    <w:rsid w:val="00DC645C"/>
    <w:rsid w:val="00DE1011"/>
    <w:rsid w:val="00DE214D"/>
    <w:rsid w:val="00DF224B"/>
    <w:rsid w:val="00DF28C3"/>
    <w:rsid w:val="00E012A2"/>
    <w:rsid w:val="00E029CF"/>
    <w:rsid w:val="00E05290"/>
    <w:rsid w:val="00E10063"/>
    <w:rsid w:val="00E14AF3"/>
    <w:rsid w:val="00E16F3F"/>
    <w:rsid w:val="00E20FE8"/>
    <w:rsid w:val="00E41A39"/>
    <w:rsid w:val="00E60966"/>
    <w:rsid w:val="00E6536A"/>
    <w:rsid w:val="00E657F3"/>
    <w:rsid w:val="00E6643A"/>
    <w:rsid w:val="00E67105"/>
    <w:rsid w:val="00E81DCE"/>
    <w:rsid w:val="00E822E0"/>
    <w:rsid w:val="00E84A9A"/>
    <w:rsid w:val="00E9015A"/>
    <w:rsid w:val="00E90170"/>
    <w:rsid w:val="00E911DB"/>
    <w:rsid w:val="00EA75ED"/>
    <w:rsid w:val="00EB0FE1"/>
    <w:rsid w:val="00EB36A0"/>
    <w:rsid w:val="00EC2AE6"/>
    <w:rsid w:val="00EC655F"/>
    <w:rsid w:val="00EE135D"/>
    <w:rsid w:val="00EE46B0"/>
    <w:rsid w:val="00EF24A7"/>
    <w:rsid w:val="00EF601D"/>
    <w:rsid w:val="00F026F7"/>
    <w:rsid w:val="00F02763"/>
    <w:rsid w:val="00F02C15"/>
    <w:rsid w:val="00F13DD9"/>
    <w:rsid w:val="00F1544F"/>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E0CD4"/>
    <w:rsid w:val="00FE1E19"/>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C1648"/>
  <w15:chartTrackingRefBased/>
  <w15:docId w15:val="{1BE99FB4-64E4-48B0-B604-37E5FE5D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8573F0"/>
    <w:pPr>
      <w:spacing w:after="240" w:line="240" w:lineRule="auto"/>
    </w:pPr>
    <w:rPr>
      <w:rFonts w:ascii="Titillium" w:hAnsi="Titillium"/>
    </w:rPr>
  </w:style>
  <w:style w:type="paragraph" w:styleId="Heading1">
    <w:name w:val="heading 1"/>
    <w:basedOn w:val="Normal"/>
    <w:next w:val="Heading2"/>
    <w:link w:val="Heading1Char"/>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Heading2">
    <w:name w:val="heading 2"/>
    <w:basedOn w:val="Normal"/>
    <w:next w:val="Normal"/>
    <w:link w:val="Heading2Char"/>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Heading3">
    <w:name w:val="heading 3"/>
    <w:basedOn w:val="Normal"/>
    <w:next w:val="Normal"/>
    <w:link w:val="Heading3Char"/>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Heading4">
    <w:name w:val="heading 4"/>
    <w:next w:val="Normal"/>
    <w:link w:val="Heading4Char"/>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Heading5">
    <w:name w:val="heading 5"/>
    <w:basedOn w:val="Normal"/>
    <w:next w:val="Normal"/>
    <w:link w:val="Heading5Char"/>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C8"/>
    <w:rPr>
      <w:rFonts w:ascii="Titillium" w:eastAsiaTheme="majorEastAsia" w:hAnsi="Titillium" w:cstheme="majorBidi"/>
      <w:b/>
      <w:color w:val="000000" w:themeColor="text1"/>
      <w:sz w:val="42"/>
      <w:szCs w:val="42"/>
    </w:rPr>
  </w:style>
  <w:style w:type="character" w:customStyle="1" w:styleId="Heading2Char">
    <w:name w:val="Heading 2 Char"/>
    <w:basedOn w:val="DefaultParagraphFont"/>
    <w:link w:val="Heading2"/>
    <w:uiPriority w:val="1"/>
    <w:rsid w:val="000A21FE"/>
    <w:rPr>
      <w:rFonts w:ascii="Titillium" w:eastAsiaTheme="majorEastAsia" w:hAnsi="Titillium" w:cstheme="majorBidi"/>
      <w:color w:val="009EE3"/>
      <w:sz w:val="36"/>
      <w:szCs w:val="36"/>
    </w:rPr>
  </w:style>
  <w:style w:type="character" w:customStyle="1" w:styleId="Heading3Char">
    <w:name w:val="Heading 3 Char"/>
    <w:basedOn w:val="DefaultParagraphFont"/>
    <w:link w:val="Heading3"/>
    <w:uiPriority w:val="9"/>
    <w:rsid w:val="00B84DD0"/>
    <w:rPr>
      <w:rFonts w:ascii="Titillium" w:eastAsiaTheme="majorEastAsia" w:hAnsi="Titillium" w:cstheme="majorBidi"/>
      <w:color w:val="000000" w:themeColor="text1"/>
      <w:sz w:val="28"/>
    </w:rPr>
  </w:style>
  <w:style w:type="paragraph" w:styleId="Quote">
    <w:name w:val="Quote"/>
    <w:basedOn w:val="Normal"/>
    <w:next w:val="Normal"/>
    <w:link w:val="QuoteChar"/>
    <w:uiPriority w:val="29"/>
    <w:qFormat/>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character" w:styleId="Strong">
    <w:name w:val="Strong"/>
    <w:basedOn w:val="DefaultParagraphFont"/>
    <w:uiPriority w:val="22"/>
    <w:qFormat/>
    <w:rsid w:val="009D2934"/>
    <w:rPr>
      <w:b/>
      <w:bCs/>
    </w:rPr>
  </w:style>
  <w:style w:type="paragraph" w:styleId="ListParagraph">
    <w:name w:val="List Paragraph"/>
    <w:basedOn w:val="Normal"/>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Heading1"/>
    <w:next w:val="berschrift2ohneabstnde"/>
    <w:uiPriority w:val="74"/>
    <w:qFormat/>
    <w:rsid w:val="00DE214D"/>
    <w:pPr>
      <w:spacing w:after="0"/>
      <w:ind w:left="851" w:hanging="851"/>
    </w:pPr>
  </w:style>
  <w:style w:type="paragraph" w:customStyle="1" w:styleId="berschrift2ohneabstnde">
    <w:name w:val="Überschrift 2 ohne abstände"/>
    <w:basedOn w:val="Heading2"/>
    <w:next w:val="Normal"/>
    <w:uiPriority w:val="74"/>
    <w:qFormat/>
    <w:rsid w:val="00DE214D"/>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973E9B"/>
    <w:pPr>
      <w:spacing w:before="120" w:after="120"/>
      <w:contextualSpacing/>
    </w:pPr>
    <w:rPr>
      <w:color w:val="000000" w:themeColor="text1"/>
    </w:rPr>
  </w:style>
  <w:style w:type="paragraph" w:styleId="TOCHeading">
    <w:name w:val="TOC Heading"/>
    <w:basedOn w:val="Heading1"/>
    <w:next w:val="Normal"/>
    <w:uiPriority w:val="39"/>
    <w:qFormat/>
    <w:locked/>
    <w:rsid w:val="00791B59"/>
    <w:pPr>
      <w:numPr>
        <w:numId w:val="0"/>
      </w:numPr>
      <w:spacing w:before="240" w:after="0" w:line="259" w:lineRule="auto"/>
      <w:outlineLvl w:val="9"/>
    </w:pPr>
    <w:rPr>
      <w:szCs w:val="32"/>
      <w:lang w:eastAsia="de-CH"/>
    </w:rPr>
  </w:style>
  <w:style w:type="paragraph" w:styleId="TOC1">
    <w:name w:val="toc 1"/>
    <w:basedOn w:val="Normal"/>
    <w:next w:val="Normal"/>
    <w:autoRedefine/>
    <w:uiPriority w:val="39"/>
    <w:locked/>
    <w:rsid w:val="005C33C6"/>
    <w:pPr>
      <w:tabs>
        <w:tab w:val="left" w:pos="709"/>
        <w:tab w:val="right" w:leader="dot" w:pos="9628"/>
      </w:tabs>
      <w:spacing w:before="360" w:after="120"/>
    </w:pPr>
    <w:rPr>
      <w:b/>
      <w:noProof/>
    </w:rPr>
  </w:style>
  <w:style w:type="paragraph" w:styleId="TOC2">
    <w:name w:val="toc 2"/>
    <w:basedOn w:val="Normal"/>
    <w:next w:val="Normal"/>
    <w:autoRedefine/>
    <w:uiPriority w:val="39"/>
    <w:locked/>
    <w:rsid w:val="001F3872"/>
    <w:pPr>
      <w:tabs>
        <w:tab w:val="left" w:pos="709"/>
        <w:tab w:val="right" w:leader="dot" w:pos="9628"/>
      </w:tabs>
      <w:spacing w:after="20"/>
    </w:pPr>
    <w:rPr>
      <w:noProof/>
    </w:rPr>
  </w:style>
  <w:style w:type="paragraph" w:styleId="TOC3">
    <w:name w:val="toc 3"/>
    <w:basedOn w:val="Normal"/>
    <w:next w:val="Normal"/>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E214D"/>
    <w:rPr>
      <w:rFonts w:ascii="Titillium" w:eastAsiaTheme="majorEastAsia" w:hAnsi="Titillium" w:cstheme="majorBidi"/>
      <w:b/>
      <w:color w:val="000000" w:themeColor="text1"/>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locked/>
    <w:rsid w:val="00556816"/>
    <w:rPr>
      <w:color w:val="808080"/>
    </w:rPr>
  </w:style>
  <w:style w:type="table" w:customStyle="1" w:styleId="BbcTabellesthetisch">
    <w:name w:val="Bbc Tabelle (ästhetisch)"/>
    <w:basedOn w:val="TableGrid"/>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ListBullet">
    <w:name w:val="List Bullet"/>
    <w:basedOn w:val="Normal"/>
    <w:uiPriority w:val="99"/>
    <w:semiHidden/>
    <w:qFormat/>
    <w:locked/>
    <w:rsid w:val="00951BBB"/>
    <w:pPr>
      <w:numPr>
        <w:numId w:val="5"/>
      </w:numPr>
      <w:contextualSpacing/>
    </w:pPr>
  </w:style>
  <w:style w:type="paragraph" w:styleId="ListBullet4">
    <w:name w:val="List Bullet 4"/>
    <w:basedOn w:val="Normal"/>
    <w:uiPriority w:val="99"/>
    <w:semiHidden/>
    <w:locked/>
    <w:rsid w:val="00951BBB"/>
    <w:pPr>
      <w:numPr>
        <w:numId w:val="3"/>
      </w:numPr>
      <w:contextualSpacing/>
    </w:pPr>
  </w:style>
  <w:style w:type="paragraph" w:styleId="List">
    <w:name w:val="List"/>
    <w:uiPriority w:val="99"/>
    <w:unhideWhenUsed/>
    <w:locked/>
    <w:rsid w:val="00246F7D"/>
    <w:pPr>
      <w:spacing w:line="240" w:lineRule="auto"/>
      <w:ind w:left="284" w:hanging="284"/>
      <w:contextualSpacing/>
    </w:pPr>
    <w:rPr>
      <w:rFonts w:ascii="Titillium" w:hAnsi="Titillium"/>
    </w:rPr>
  </w:style>
  <w:style w:type="paragraph" w:styleId="List4">
    <w:name w:val="List 4"/>
    <w:basedOn w:val="Normal"/>
    <w:uiPriority w:val="99"/>
    <w:unhideWhenUsed/>
    <w:locked/>
    <w:rsid w:val="00951BBB"/>
    <w:pPr>
      <w:ind w:left="1132" w:hanging="283"/>
      <w:contextualSpacing/>
    </w:pPr>
  </w:style>
  <w:style w:type="paragraph" w:styleId="ListBullet2">
    <w:name w:val="List Bullet 2"/>
    <w:basedOn w:val="Normal"/>
    <w:uiPriority w:val="99"/>
    <w:semiHidden/>
    <w:locked/>
    <w:rsid w:val="00951BBB"/>
    <w:pPr>
      <w:numPr>
        <w:numId w:val="6"/>
      </w:numPr>
      <w:contextualSpacing/>
    </w:pPr>
  </w:style>
  <w:style w:type="paragraph" w:styleId="ListBullet5">
    <w:name w:val="List Bullet 5"/>
    <w:basedOn w:val="Normal"/>
    <w:uiPriority w:val="99"/>
    <w:semiHidden/>
    <w:locked/>
    <w:rsid w:val="00951BBB"/>
    <w:pPr>
      <w:numPr>
        <w:numId w:val="2"/>
      </w:numPr>
      <w:contextualSpacing/>
    </w:pPr>
  </w:style>
  <w:style w:type="paragraph" w:styleId="ListBullet3">
    <w:name w:val="List Bullet 3"/>
    <w:basedOn w:val="Normal"/>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Heading1Char"/>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Heading2Char"/>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Normal"/>
    <w:uiPriority w:val="19"/>
    <w:qFormat/>
    <w:rsid w:val="00532CFE"/>
    <w:pPr>
      <w:numPr>
        <w:ilvl w:val="2"/>
        <w:numId w:val="9"/>
      </w:numPr>
    </w:pPr>
    <w:rPr>
      <w:rFonts w:ascii="Titillium" w:eastAsiaTheme="majorEastAsia" w:hAnsi="Titillium" w:cstheme="majorBidi"/>
      <w:color w:val="000000" w:themeColor="text1"/>
      <w:sz w:val="28"/>
    </w:rPr>
  </w:style>
  <w:style w:type="paragraph" w:styleId="TOC4">
    <w:name w:val="toc 4"/>
    <w:basedOn w:val="Normal"/>
    <w:next w:val="Normal"/>
    <w:autoRedefine/>
    <w:uiPriority w:val="39"/>
    <w:locked/>
    <w:rsid w:val="005C33C6"/>
    <w:pPr>
      <w:tabs>
        <w:tab w:val="left" w:pos="1540"/>
        <w:tab w:val="right" w:leader="dot" w:pos="9628"/>
      </w:tabs>
      <w:spacing w:after="100"/>
      <w:ind w:left="658" w:firstLine="51"/>
      <w:contextualSpacing/>
    </w:pPr>
  </w:style>
  <w:style w:type="table" w:styleId="TableGridLight">
    <w:name w:val="Grid Table Light"/>
    <w:basedOn w:val="TableNormal"/>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locked/>
    <w:rsid w:val="00F02C15"/>
    <w:pPr>
      <w:spacing w:after="0"/>
    </w:pPr>
  </w:style>
  <w:style w:type="paragraph" w:customStyle="1" w:styleId="Abbildungsverzeichnisberschrift">
    <w:name w:val="Abbildungsverzeichnisüberschrift"/>
    <w:basedOn w:val="Normal"/>
    <w:qFormat/>
    <w:rsid w:val="00F02C15"/>
    <w:pPr>
      <w:spacing w:after="200"/>
    </w:pPr>
    <w:rPr>
      <w:rFonts w:ascii="Titillium Bd" w:hAnsi="Titillium Bd"/>
      <w:color w:val="C93E34" w:themeColor="accent1"/>
      <w:sz w:val="28"/>
    </w:rPr>
  </w:style>
  <w:style w:type="paragraph" w:customStyle="1" w:styleId="Tabelle">
    <w:name w:val="Tabelle"/>
    <w:basedOn w:val="Normal"/>
    <w:qFormat/>
    <w:rsid w:val="007817BD"/>
    <w:pPr>
      <w:spacing w:before="60" w:after="60"/>
    </w:pPr>
    <w:rPr>
      <w:lang w:val="de-L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ckr.com/creativecommon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BLJ\Team%20H\Gisiger%20Mattia\Unterlagen\12-Webdesign\19-Projekt\Dokumentationsvorlage.205.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05A8-24CE-43DE-91BB-E1CE4352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Dokumentationsvorlage.205.dotx</Template>
  <TotalTime>0</TotalTime>
  <Pages>14</Pages>
  <Words>1490</Words>
  <Characters>9391</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MattiaG</vt: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MattiaG</dc:title>
  <dc:subject/>
  <dc:creator>Gisiger Mattia</dc:creator>
  <cp:keywords/>
  <dc:description/>
  <cp:lastModifiedBy>Gisiger Mattia</cp:lastModifiedBy>
  <cp:revision>14</cp:revision>
  <dcterms:created xsi:type="dcterms:W3CDTF">2022-03-10T11:24:00Z</dcterms:created>
  <dcterms:modified xsi:type="dcterms:W3CDTF">2022-03-11T13:48:00Z</dcterms:modified>
</cp:coreProperties>
</file>