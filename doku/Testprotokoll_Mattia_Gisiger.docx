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7093" w14:textId="5DD59808" w:rsidR="00A347D4" w:rsidRPr="000437FA" w:rsidRDefault="00A347D4" w:rsidP="00D00D66">
      <w:pPr>
        <w:pStyle w:val="Heading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14:paraId="39C9A09A" w14:textId="356F88DD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E96516">
        <w:tab/>
      </w:r>
      <w:r w:rsidR="00D00D66">
        <w:t>Levin Zehnder</w:t>
      </w:r>
    </w:p>
    <w:p w14:paraId="07230EB0" w14:textId="08849EFD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FC06B9">
        <w:t>11.03.2022-</w:t>
      </w:r>
      <w:r w:rsidR="00D00D66">
        <w:t>1</w:t>
      </w:r>
      <w:r w:rsidR="00F272AA">
        <w:t>3</w:t>
      </w:r>
      <w:r w:rsidR="00D00D66">
        <w:t>:</w:t>
      </w:r>
      <w:r w:rsidR="00787796">
        <w:t>5</w:t>
      </w:r>
      <w:r w:rsidR="00D00D66">
        <w:t>0</w:t>
      </w:r>
    </w:p>
    <w:p w14:paraId="66F72823" w14:textId="571BBC42" w:rsidR="00E96516" w:rsidRPr="00A34E0D" w:rsidRDefault="00E96516" w:rsidP="00E96516">
      <w:pPr>
        <w:tabs>
          <w:tab w:val="left" w:pos="4253"/>
        </w:tabs>
        <w:spacing w:after="0"/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F272AA" w:rsidRPr="00F272AA">
        <w:rPr>
          <w:rFonts w:ascii="Consolas" w:hAnsi="Consolas"/>
          <w:color w:val="303030"/>
          <w:sz w:val="21"/>
          <w:szCs w:val="21"/>
          <w:shd w:val="clear" w:color="auto" w:fill="FAFAFA"/>
        </w:rPr>
        <w:t>7025bab49b901e385eebff0fee0be2e9c3f7ae1d</w:t>
      </w:r>
    </w:p>
    <w:p w14:paraId="32CBBB61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73D8B2BA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4CE04AF5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53A88739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035876F8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44D9E95A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5B4D70F8" w14:textId="77777777" w:rsidR="00A347D4" w:rsidRPr="00D00D66" w:rsidRDefault="00A347D4" w:rsidP="0088631C">
            <w:pPr>
              <w:spacing w:after="0"/>
            </w:pPr>
            <w:r w:rsidRPr="00D00D66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44F3CD69" w14:textId="77777777" w:rsidR="00A347D4" w:rsidRPr="00D00D66" w:rsidRDefault="00A347D4" w:rsidP="0088631C">
            <w:pPr>
              <w:spacing w:after="0"/>
            </w:pPr>
            <w:r w:rsidRPr="00D00D66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581BFD86" w14:textId="0E3303F8" w:rsidR="00A347D4" w:rsidRPr="00C2692B" w:rsidRDefault="00A347D4" w:rsidP="0088631C">
            <w:pPr>
              <w:spacing w:after="0"/>
              <w:rPr>
                <w:highlight w:val="yellow"/>
              </w:rPr>
            </w:pPr>
          </w:p>
        </w:tc>
      </w:tr>
      <w:tr w:rsidR="00A347D4" w14:paraId="508EDEF9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6D9FC35" w14:textId="77777777" w:rsidR="00A347D4" w:rsidRPr="00D00D66" w:rsidRDefault="00A347D4" w:rsidP="0088631C">
            <w:pPr>
              <w:spacing w:after="0"/>
            </w:pPr>
            <w:r w:rsidRPr="00D00D66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3AD6748" w14:textId="64CB2637" w:rsidR="00A347D4" w:rsidRPr="00D00D66" w:rsidRDefault="00D00D66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E5FE988" w14:textId="562BF8B1" w:rsidR="00A347D4" w:rsidRPr="00C2692B" w:rsidRDefault="00A347D4" w:rsidP="0088631C">
            <w:pPr>
              <w:spacing w:after="0"/>
              <w:rPr>
                <w:highlight w:val="yellow"/>
              </w:rPr>
            </w:pPr>
          </w:p>
        </w:tc>
      </w:tr>
      <w:tr w:rsidR="00A347D4" w14:paraId="7FE46DDB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40CC4C3" w14:textId="4FD17863" w:rsidR="00D00D66" w:rsidRPr="00D00D66" w:rsidRDefault="00D00D66" w:rsidP="0088631C">
            <w:pPr>
              <w:spacing w:after="0"/>
            </w:pPr>
            <w:r w:rsidRPr="00D00D66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48E51932" w14:textId="37AA17C3" w:rsidR="00A347D4" w:rsidRPr="00D00D66" w:rsidRDefault="00D00D66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8048163" w14:textId="6FF06F98" w:rsidR="00A347D4" w:rsidRPr="00C2692B" w:rsidRDefault="00A347D4" w:rsidP="0088631C">
            <w:pPr>
              <w:spacing w:after="0"/>
              <w:rPr>
                <w:highlight w:val="yellow"/>
              </w:rPr>
            </w:pPr>
          </w:p>
        </w:tc>
      </w:tr>
      <w:tr w:rsidR="00A347D4" w14:paraId="0C1FFB3F" w14:textId="77777777" w:rsidTr="00D00D66">
        <w:trPr>
          <w:trHeight w:val="34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95761EB" w14:textId="4AADB4FA" w:rsidR="00D00D66" w:rsidRDefault="00D00D66" w:rsidP="0088631C">
            <w:pPr>
              <w:spacing w:after="0"/>
            </w:pPr>
            <w:r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8545BD9" w14:textId="266397C0" w:rsidR="00A347D4" w:rsidRDefault="00D00D66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75467D4" w14:textId="7EA0535B" w:rsidR="00D00D66" w:rsidRDefault="00D00D66" w:rsidP="0088631C">
            <w:pPr>
              <w:spacing w:after="0"/>
            </w:pPr>
          </w:p>
        </w:tc>
      </w:tr>
      <w:tr w:rsidR="00D00D66" w14:paraId="1626DE9D" w14:textId="77777777" w:rsidTr="00D00D66">
        <w:trPr>
          <w:trHeight w:val="43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078BA877" w14:textId="32BAFF3E" w:rsidR="00D00D66" w:rsidRDefault="00D00D66" w:rsidP="0088631C">
            <w:pPr>
              <w:spacing w:after="0"/>
            </w:pPr>
            <w:r>
              <w:t>T-05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3CA8EE9" w14:textId="7780A771" w:rsidR="00D00D66" w:rsidRDefault="00D00D66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D94487" w14:textId="77777777" w:rsidR="00D00D66" w:rsidRDefault="00D00D66" w:rsidP="0088631C">
            <w:pPr>
              <w:spacing w:after="0"/>
            </w:pPr>
          </w:p>
        </w:tc>
      </w:tr>
      <w:tr w:rsidR="00D00D66" w14:paraId="3F0CD77D" w14:textId="77777777" w:rsidTr="00D00D66">
        <w:trPr>
          <w:trHeight w:val="43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83B7DCC" w14:textId="09A864B9" w:rsidR="00D00D66" w:rsidRDefault="00D00D66" w:rsidP="0088631C">
            <w:pPr>
              <w:spacing w:after="0"/>
            </w:pPr>
            <w:r>
              <w:t>T-06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D55E4D6" w14:textId="4EB301E0" w:rsidR="00D00D66" w:rsidRDefault="00D00D66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338A488" w14:textId="77777777" w:rsidR="00D00D66" w:rsidRDefault="00D00D66" w:rsidP="0088631C">
            <w:pPr>
              <w:spacing w:after="0"/>
            </w:pPr>
          </w:p>
        </w:tc>
      </w:tr>
      <w:tr w:rsidR="00D00D66" w14:paraId="52A3FFA7" w14:textId="77777777" w:rsidTr="00D00D66">
        <w:trPr>
          <w:trHeight w:val="43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09C800F6" w14:textId="1C2D803D" w:rsidR="00D00D66" w:rsidRDefault="00D00D66" w:rsidP="0088631C">
            <w:pPr>
              <w:spacing w:after="0"/>
            </w:pPr>
            <w:r>
              <w:t>T-07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8D98A8C" w14:textId="138F2FF4" w:rsidR="00D00D66" w:rsidRDefault="00D00D66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CA50B01" w14:textId="77777777" w:rsidR="00D00D66" w:rsidRDefault="00D00D66" w:rsidP="0088631C">
            <w:pPr>
              <w:spacing w:after="0"/>
            </w:pPr>
          </w:p>
        </w:tc>
      </w:tr>
      <w:tr w:rsidR="00D00D66" w14:paraId="430C1FE0" w14:textId="77777777" w:rsidTr="00F272AA">
        <w:trPr>
          <w:trHeight w:val="43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CC26A3A" w14:textId="5D3B96AC" w:rsidR="00D00D66" w:rsidRDefault="00D00D66" w:rsidP="0088631C">
            <w:pPr>
              <w:spacing w:after="0"/>
            </w:pPr>
            <w:r>
              <w:t>T-08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9720AD0" w14:textId="6E3C4AEC" w:rsidR="00D00D66" w:rsidRDefault="00D00D66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7159BEF" w14:textId="77777777" w:rsidR="00D00D66" w:rsidRDefault="00D00D66" w:rsidP="0088631C">
            <w:pPr>
              <w:spacing w:after="0"/>
            </w:pPr>
          </w:p>
        </w:tc>
      </w:tr>
      <w:tr w:rsidR="00F272AA" w14:paraId="48A74BFE" w14:textId="77777777" w:rsidTr="00F272AA">
        <w:trPr>
          <w:trHeight w:val="43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0EFA1D18" w14:textId="45AB9548" w:rsidR="00F272AA" w:rsidRDefault="00F272AA" w:rsidP="0088631C">
            <w:pPr>
              <w:spacing w:after="0"/>
            </w:pPr>
            <w:r>
              <w:t>T-09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C3AD8B8" w14:textId="00020455" w:rsidR="00F272AA" w:rsidRDefault="00F272AA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898CAC1" w14:textId="77777777" w:rsidR="00F272AA" w:rsidRDefault="00F272AA" w:rsidP="0088631C">
            <w:pPr>
              <w:spacing w:after="0"/>
            </w:pPr>
          </w:p>
        </w:tc>
      </w:tr>
      <w:tr w:rsidR="00F272AA" w14:paraId="3EEACCAB" w14:textId="77777777" w:rsidTr="00F272AA">
        <w:trPr>
          <w:trHeight w:val="43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E212CF5" w14:textId="18DCCEBD" w:rsidR="00F272AA" w:rsidRDefault="00F272AA" w:rsidP="0088631C">
            <w:pPr>
              <w:spacing w:after="0"/>
            </w:pPr>
            <w:r>
              <w:t>T-10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79C67157" w14:textId="4F982B1D" w:rsidR="00F272AA" w:rsidRDefault="00F272AA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CF71B9A" w14:textId="77777777" w:rsidR="00F272AA" w:rsidRDefault="00F272AA" w:rsidP="0088631C">
            <w:pPr>
              <w:spacing w:after="0"/>
            </w:pPr>
          </w:p>
        </w:tc>
      </w:tr>
      <w:tr w:rsidR="00F272AA" w14:paraId="47D9294D" w14:textId="77777777" w:rsidTr="00F272AA">
        <w:trPr>
          <w:trHeight w:val="431"/>
        </w:trPr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CC408C3" w14:textId="5012B4E7" w:rsidR="00F272AA" w:rsidRDefault="00F272AA" w:rsidP="0088631C">
            <w:pPr>
              <w:spacing w:after="0"/>
            </w:pPr>
            <w:r>
              <w:t>T-11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790F297" w14:textId="70B38272" w:rsidR="00F272AA" w:rsidRDefault="00F272AA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EB744DA" w14:textId="77777777" w:rsidR="00F272AA" w:rsidRDefault="00F272AA" w:rsidP="0088631C">
            <w:pPr>
              <w:spacing w:after="0"/>
            </w:pPr>
          </w:p>
        </w:tc>
      </w:tr>
      <w:tr w:rsidR="00F272AA" w14:paraId="31EEE498" w14:textId="77777777" w:rsidTr="00D00D66">
        <w:trPr>
          <w:trHeight w:val="431"/>
        </w:trPr>
        <w:tc>
          <w:tcPr>
            <w:tcW w:w="854" w:type="dxa"/>
            <w:tcBorders>
              <w:top w:val="dotted" w:sz="4" w:space="0" w:color="auto"/>
            </w:tcBorders>
          </w:tcPr>
          <w:p w14:paraId="42BFA806" w14:textId="77777777" w:rsidR="00F272AA" w:rsidRDefault="00F272AA" w:rsidP="0088631C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4D9DBF40" w14:textId="77777777" w:rsidR="00F272AA" w:rsidRDefault="00F272AA" w:rsidP="0088631C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37BEE89F" w14:textId="77777777" w:rsidR="00F272AA" w:rsidRDefault="00F272AA" w:rsidP="0088631C">
            <w:pPr>
              <w:spacing w:after="0"/>
            </w:pPr>
          </w:p>
        </w:tc>
      </w:tr>
    </w:tbl>
    <w:p w14:paraId="41F66173" w14:textId="77777777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B448" w14:textId="77777777" w:rsidR="0093320C" w:rsidRDefault="0093320C" w:rsidP="004D3714">
      <w:r>
        <w:separator/>
      </w:r>
    </w:p>
  </w:endnote>
  <w:endnote w:type="continuationSeparator" w:id="0">
    <w:p w14:paraId="43398C1F" w14:textId="77777777" w:rsidR="0093320C" w:rsidRDefault="0093320C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7FBD0001" w14:textId="77777777" w:rsidR="004B19DC" w:rsidRPr="007D7A59" w:rsidRDefault="004B19DC" w:rsidP="004B19DC">
        <w:pPr>
          <w:pStyle w:val="Footer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412A5E" wp14:editId="090327C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8465819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cehold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BFE8" w14:textId="77777777" w:rsidR="0093320C" w:rsidRDefault="0093320C" w:rsidP="004D3714">
      <w:r>
        <w:separator/>
      </w:r>
    </w:p>
  </w:footnote>
  <w:footnote w:type="continuationSeparator" w:id="0">
    <w:p w14:paraId="206395B1" w14:textId="77777777" w:rsidR="0093320C" w:rsidRDefault="0093320C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9"/>
  </w:num>
  <w:num w:numId="19">
    <w:abstractNumId w:val="34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1"/>
  </w:num>
  <w:num w:numId="36">
    <w:abstractNumId w:val="42"/>
  </w:num>
  <w:num w:numId="37">
    <w:abstractNumId w:val="25"/>
  </w:num>
  <w:num w:numId="38">
    <w:abstractNumId w:val="19"/>
  </w:num>
  <w:num w:numId="39">
    <w:abstractNumId w:val="23"/>
  </w:num>
  <w:num w:numId="40">
    <w:abstractNumId w:val="22"/>
  </w:num>
  <w:num w:numId="41">
    <w:abstractNumId w:val="40"/>
  </w:num>
  <w:num w:numId="42">
    <w:abstractNumId w:val="12"/>
  </w:num>
  <w:num w:numId="43">
    <w:abstractNumId w:val="37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66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7D61"/>
    <w:rsid w:val="001111EB"/>
    <w:rsid w:val="00111F92"/>
    <w:rsid w:val="001122A7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3515"/>
    <w:rsid w:val="002E729E"/>
    <w:rsid w:val="002F24D8"/>
    <w:rsid w:val="00305607"/>
    <w:rsid w:val="00306193"/>
    <w:rsid w:val="00323B56"/>
    <w:rsid w:val="003322F7"/>
    <w:rsid w:val="0033671A"/>
    <w:rsid w:val="0037068D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1EB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87796"/>
    <w:rsid w:val="00791B59"/>
    <w:rsid w:val="0079243A"/>
    <w:rsid w:val="00793871"/>
    <w:rsid w:val="007A027A"/>
    <w:rsid w:val="007B03D0"/>
    <w:rsid w:val="007B79BE"/>
    <w:rsid w:val="007C2250"/>
    <w:rsid w:val="007C4573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2481B"/>
    <w:rsid w:val="00927209"/>
    <w:rsid w:val="009303D3"/>
    <w:rsid w:val="0093320C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3122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00D66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272AA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06B9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95463"/>
  <w15:chartTrackingRefBased/>
  <w15:docId w15:val="{17F75A12-1C86-4319-AB9B-0CAD193F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next w:val="Normal"/>
    <w:link w:val="Heading4Char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2934"/>
    <w:rPr>
      <w:b/>
      <w:bCs/>
    </w:rPr>
  </w:style>
  <w:style w:type="paragraph" w:styleId="ListParagraph">
    <w:name w:val="List Paragraph"/>
    <w:basedOn w:val="Normal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Heading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Heading2"/>
    <w:next w:val="Normal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TOC3">
    <w:name w:val="toc 3"/>
    <w:basedOn w:val="Normal"/>
    <w:next w:val="Normal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leGrid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ListBullet">
    <w:name w:val="List Bullet"/>
    <w:basedOn w:val="Normal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locked/>
    <w:rsid w:val="00951BBB"/>
    <w:pPr>
      <w:numPr>
        <w:numId w:val="3"/>
      </w:numPr>
      <w:contextualSpacing/>
    </w:pPr>
  </w:style>
  <w:style w:type="paragraph" w:styleId="List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4">
    <w:name w:val="List 4"/>
    <w:basedOn w:val="Normal"/>
    <w:uiPriority w:val="99"/>
    <w:unhideWhenUsed/>
    <w:locked/>
    <w:rsid w:val="00951BBB"/>
    <w:pPr>
      <w:ind w:left="1132" w:hanging="283"/>
      <w:contextualSpacing/>
    </w:pPr>
  </w:style>
  <w:style w:type="paragraph" w:styleId="ListBullet2">
    <w:name w:val="List Bullet 2"/>
    <w:basedOn w:val="Normal"/>
    <w:uiPriority w:val="99"/>
    <w:semiHidden/>
    <w:locked/>
    <w:rsid w:val="00951BBB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locked/>
    <w:rsid w:val="00951BB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Heading1Char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Heading2Char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Normal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leGridLight">
    <w:name w:val="Grid Table Light"/>
    <w:basedOn w:val="TableNormal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Normal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Normal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Informatik-BE-BLJ\Team%20H\Gisiger%20Mattia\Unterlagen\12-Webdesign\19-Projekt\Testprotokoll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Testprotokoll.100.dotx</Template>
  <TotalTime>0</TotalTime>
  <Pages>1</Pages>
  <Words>44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Gisiger Mattia</dc:creator>
  <cp:keywords/>
  <dc:description/>
  <cp:lastModifiedBy>Gisiger Mattia</cp:lastModifiedBy>
  <cp:revision>3</cp:revision>
  <dcterms:created xsi:type="dcterms:W3CDTF">2022-03-11T11:36:00Z</dcterms:created>
  <dcterms:modified xsi:type="dcterms:W3CDTF">2022-03-11T13:48:00Z</dcterms:modified>
</cp:coreProperties>
</file>